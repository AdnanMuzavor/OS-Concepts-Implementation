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BD495" w14:textId="5416DD53" w:rsidR="00D027E6" w:rsidRDefault="00D027E6" w:rsidP="00D027E6">
      <w:pPr>
        <w:ind w:left="720" w:hanging="360"/>
        <w:jc w:val="center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Experiment 01: Linux Commands</w:t>
      </w:r>
    </w:p>
    <w:p w14:paraId="0C358F40" w14:textId="77777777" w:rsidR="00D027E6" w:rsidRPr="00D027E6" w:rsidRDefault="00D027E6" w:rsidP="00D027E6">
      <w:pPr>
        <w:ind w:left="720" w:hanging="360"/>
        <w:jc w:val="center"/>
        <w:rPr>
          <w:b/>
          <w:bCs/>
          <w:i/>
          <w:iCs/>
          <w:sz w:val="28"/>
          <w:szCs w:val="28"/>
        </w:rPr>
      </w:pPr>
    </w:p>
    <w:p w14:paraId="78D010DD" w14:textId="5155445B" w:rsidR="00607DE4" w:rsidRDefault="00000000">
      <w:pPr>
        <w:pStyle w:val="Standard"/>
        <w:numPr>
          <w:ilvl w:val="0"/>
          <w:numId w:val="1"/>
        </w:numPr>
      </w:pPr>
      <w:r>
        <w:t>Date</w:t>
      </w:r>
    </w:p>
    <w:p w14:paraId="6123EB1D" w14:textId="14C4E804" w:rsidR="00607DE4" w:rsidRDefault="00607DE4">
      <w:pPr>
        <w:pStyle w:val="Standard"/>
        <w:ind w:left="720"/>
      </w:pPr>
    </w:p>
    <w:p w14:paraId="39FFA90D" w14:textId="4F2C4055" w:rsidR="00607DE4" w:rsidRDefault="00550D2A">
      <w:pPr>
        <w:pStyle w:val="Standard"/>
        <w:ind w:left="72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DE88DB9" wp14:editId="6FACDE9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34940" cy="361316"/>
            <wp:effectExtent l="0" t="0" r="3810" b="635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6131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53869F0" w14:textId="77777777" w:rsidR="00550D2A" w:rsidRDefault="00550D2A">
      <w:pPr>
        <w:pStyle w:val="Standard"/>
      </w:pPr>
    </w:p>
    <w:p w14:paraId="7012628D" w14:textId="77777777" w:rsidR="00550D2A" w:rsidRDefault="00550D2A">
      <w:pPr>
        <w:pStyle w:val="Standard"/>
      </w:pPr>
    </w:p>
    <w:p w14:paraId="60175B68" w14:textId="77777777" w:rsidR="00550D2A" w:rsidRDefault="00550D2A">
      <w:pPr>
        <w:pStyle w:val="Standard"/>
      </w:pPr>
    </w:p>
    <w:p w14:paraId="200538AF" w14:textId="64D1CFA2" w:rsidR="00607DE4" w:rsidRDefault="00000000">
      <w:pPr>
        <w:pStyle w:val="Standard"/>
      </w:pPr>
      <w:r>
        <w:t>OPTIONS:</w:t>
      </w:r>
    </w:p>
    <w:p w14:paraId="035C46B4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EA3CAA5" wp14:editId="3CA1D75C">
            <wp:simplePos x="0" y="0"/>
            <wp:positionH relativeFrom="margin">
              <wp:posOffset>1032513</wp:posOffset>
            </wp:positionH>
            <wp:positionV relativeFrom="paragraph">
              <wp:posOffset>95253</wp:posOffset>
            </wp:positionV>
            <wp:extent cx="5265416" cy="332741"/>
            <wp:effectExtent l="0" t="0" r="0" b="0"/>
            <wp:wrapSquare wrapText="bothSides"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16" cy="33274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>1.2) date +%m</w:t>
      </w:r>
    </w:p>
    <w:p w14:paraId="0611128E" w14:textId="77777777" w:rsidR="00607DE4" w:rsidRDefault="00607DE4">
      <w:pPr>
        <w:pStyle w:val="Standard"/>
      </w:pPr>
    </w:p>
    <w:p w14:paraId="580176AD" w14:textId="77777777" w:rsidR="00607DE4" w:rsidRDefault="00000000">
      <w:pPr>
        <w:pStyle w:val="Standard"/>
      </w:pPr>
      <w:r>
        <w:t xml:space="preserve">     </w:t>
      </w:r>
    </w:p>
    <w:p w14:paraId="4B32A151" w14:textId="0C5B9EBB" w:rsidR="00607DE4" w:rsidRDefault="00607DE4">
      <w:pPr>
        <w:pStyle w:val="Standard"/>
      </w:pPr>
    </w:p>
    <w:p w14:paraId="31E53630" w14:textId="77777777" w:rsidR="00550D2A" w:rsidRDefault="00550D2A">
      <w:pPr>
        <w:pStyle w:val="Standard"/>
      </w:pPr>
    </w:p>
    <w:p w14:paraId="70636B6D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" behindDoc="0" locked="0" layoutInCell="1" allowOverlap="1" wp14:anchorId="27CFBFD6" wp14:editId="67FF3F4B">
            <wp:simplePos x="0" y="0"/>
            <wp:positionH relativeFrom="column">
              <wp:posOffset>995040</wp:posOffset>
            </wp:positionH>
            <wp:positionV relativeFrom="paragraph">
              <wp:posOffset>7616</wp:posOffset>
            </wp:positionV>
            <wp:extent cx="5327641" cy="352437"/>
            <wp:effectExtent l="0" t="0" r="6359" b="9513"/>
            <wp:wrapSquare wrapText="bothSides"/>
            <wp:docPr id="3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7641" cy="35243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proofErr w:type="gramStart"/>
      <w:r>
        <w:t>1.3)date</w:t>
      </w:r>
      <w:proofErr w:type="gramEnd"/>
      <w:r>
        <w:t xml:space="preserve"> +%h</w:t>
      </w:r>
    </w:p>
    <w:p w14:paraId="311D2DFC" w14:textId="77777777" w:rsidR="00607DE4" w:rsidRDefault="00607DE4">
      <w:pPr>
        <w:pStyle w:val="Standard"/>
      </w:pPr>
    </w:p>
    <w:p w14:paraId="28A9B6C8" w14:textId="0A5B1E4C" w:rsidR="00607DE4" w:rsidRDefault="00607DE4">
      <w:pPr>
        <w:pStyle w:val="Standard"/>
      </w:pPr>
    </w:p>
    <w:p w14:paraId="64A5F298" w14:textId="77777777" w:rsidR="00550D2A" w:rsidRDefault="00550D2A">
      <w:pPr>
        <w:pStyle w:val="Standard"/>
      </w:pPr>
    </w:p>
    <w:p w14:paraId="11D5E928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3" behindDoc="0" locked="0" layoutInCell="1" allowOverlap="1" wp14:anchorId="462C162F" wp14:editId="245BDF2B">
            <wp:simplePos x="0" y="0"/>
            <wp:positionH relativeFrom="column">
              <wp:posOffset>1032513</wp:posOffset>
            </wp:positionH>
            <wp:positionV relativeFrom="paragraph">
              <wp:posOffset>171450</wp:posOffset>
            </wp:positionV>
            <wp:extent cx="5311136" cy="342900"/>
            <wp:effectExtent l="0" t="0" r="3814" b="0"/>
            <wp:wrapSquare wrapText="bothSides"/>
            <wp:docPr id="4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1136" cy="3429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proofErr w:type="gramStart"/>
      <w:r>
        <w:t>1.4)date</w:t>
      </w:r>
      <w:proofErr w:type="gramEnd"/>
      <w:r>
        <w:t xml:space="preserve"> +%d</w:t>
      </w:r>
    </w:p>
    <w:p w14:paraId="565E567B" w14:textId="77777777" w:rsidR="00607DE4" w:rsidRDefault="00607DE4">
      <w:pPr>
        <w:pStyle w:val="Standard"/>
      </w:pPr>
    </w:p>
    <w:p w14:paraId="7C289A4D" w14:textId="77777777" w:rsidR="00607DE4" w:rsidRDefault="00607DE4">
      <w:pPr>
        <w:pStyle w:val="Standard"/>
      </w:pPr>
    </w:p>
    <w:p w14:paraId="718E4D5E" w14:textId="4D5898C5" w:rsidR="00607DE4" w:rsidRDefault="00607DE4">
      <w:pPr>
        <w:pStyle w:val="Standard"/>
      </w:pPr>
    </w:p>
    <w:p w14:paraId="5AE99874" w14:textId="77777777" w:rsidR="00550D2A" w:rsidRDefault="00550D2A">
      <w:pPr>
        <w:pStyle w:val="Standard"/>
      </w:pPr>
    </w:p>
    <w:p w14:paraId="7B3B017C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4" behindDoc="0" locked="0" layoutInCell="1" allowOverlap="1" wp14:anchorId="738D4325" wp14:editId="0D55CA12">
            <wp:simplePos x="0" y="0"/>
            <wp:positionH relativeFrom="margin">
              <wp:posOffset>986793</wp:posOffset>
            </wp:positionH>
            <wp:positionV relativeFrom="paragraph">
              <wp:posOffset>171450</wp:posOffset>
            </wp:positionV>
            <wp:extent cx="5379716" cy="304796"/>
            <wp:effectExtent l="0" t="0" r="0" b="4"/>
            <wp:wrapSquare wrapText="bothSides"/>
            <wp:docPr id="5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9716" cy="3047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proofErr w:type="gramStart"/>
      <w:r>
        <w:t>1.5)date</w:t>
      </w:r>
      <w:proofErr w:type="gramEnd"/>
      <w:r>
        <w:t xml:space="preserve"> +%y</w:t>
      </w:r>
    </w:p>
    <w:p w14:paraId="21B4F972" w14:textId="77777777" w:rsidR="00607DE4" w:rsidRDefault="00607DE4">
      <w:pPr>
        <w:pStyle w:val="Standard"/>
      </w:pPr>
    </w:p>
    <w:p w14:paraId="3BEA9680" w14:textId="77777777" w:rsidR="00607DE4" w:rsidRDefault="00607DE4">
      <w:pPr>
        <w:pStyle w:val="Standard"/>
      </w:pPr>
    </w:p>
    <w:p w14:paraId="319C7435" w14:textId="4E8A80A4" w:rsidR="00607DE4" w:rsidRDefault="00607DE4">
      <w:pPr>
        <w:pStyle w:val="Standard"/>
      </w:pPr>
    </w:p>
    <w:p w14:paraId="32760000" w14:textId="77777777" w:rsidR="00550D2A" w:rsidRDefault="00550D2A">
      <w:pPr>
        <w:pStyle w:val="Standard"/>
      </w:pPr>
    </w:p>
    <w:p w14:paraId="5A22E893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5" behindDoc="0" locked="0" layoutInCell="1" allowOverlap="1" wp14:anchorId="2F35D01C" wp14:editId="3E7D8528">
            <wp:simplePos x="0" y="0"/>
            <wp:positionH relativeFrom="column">
              <wp:posOffset>983610</wp:posOffset>
            </wp:positionH>
            <wp:positionV relativeFrom="paragraph">
              <wp:posOffset>22860</wp:posOffset>
            </wp:positionV>
            <wp:extent cx="5370115" cy="304915"/>
            <wp:effectExtent l="0" t="0" r="1985" b="0"/>
            <wp:wrapSquare wrapText="bothSides"/>
            <wp:docPr id="6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0115" cy="30491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proofErr w:type="gramStart"/>
      <w:r>
        <w:t>1.6)date</w:t>
      </w:r>
      <w:proofErr w:type="gramEnd"/>
      <w:r>
        <w:t xml:space="preserve"> +%H</w:t>
      </w:r>
    </w:p>
    <w:p w14:paraId="084128A5" w14:textId="77777777" w:rsidR="00607DE4" w:rsidRDefault="00607DE4">
      <w:pPr>
        <w:pStyle w:val="Standard"/>
      </w:pPr>
    </w:p>
    <w:p w14:paraId="757F656D" w14:textId="415CA980" w:rsidR="00607DE4" w:rsidRDefault="00607DE4">
      <w:pPr>
        <w:pStyle w:val="Standard"/>
      </w:pPr>
    </w:p>
    <w:p w14:paraId="1ADF7A14" w14:textId="77777777" w:rsidR="00550D2A" w:rsidRDefault="00550D2A">
      <w:pPr>
        <w:pStyle w:val="Standard"/>
      </w:pPr>
    </w:p>
    <w:p w14:paraId="3362F831" w14:textId="49027667" w:rsidR="00607DE4" w:rsidRDefault="00000000">
      <w:pPr>
        <w:pStyle w:val="Standard"/>
      </w:pPr>
      <w:proofErr w:type="gramStart"/>
      <w:r>
        <w:t>1.7)date</w:t>
      </w:r>
      <w:proofErr w:type="gramEnd"/>
      <w:r>
        <w:t xml:space="preserve"> +%M</w:t>
      </w:r>
    </w:p>
    <w:p w14:paraId="76D8315C" w14:textId="7E852036" w:rsidR="00607DE4" w:rsidRDefault="00550D2A">
      <w:pPr>
        <w:pStyle w:val="Standard"/>
      </w:pPr>
      <w:r>
        <w:rPr>
          <w:noProof/>
        </w:rPr>
        <w:drawing>
          <wp:anchor distT="0" distB="0" distL="114300" distR="114300" simplePos="0" relativeHeight="6" behindDoc="0" locked="0" layoutInCell="1" allowOverlap="1" wp14:anchorId="706A3834" wp14:editId="66502DF0">
            <wp:simplePos x="0" y="0"/>
            <wp:positionH relativeFrom="column">
              <wp:posOffset>944924</wp:posOffset>
            </wp:positionH>
            <wp:positionV relativeFrom="paragraph">
              <wp:posOffset>156210</wp:posOffset>
            </wp:positionV>
            <wp:extent cx="5349240" cy="294637"/>
            <wp:effectExtent l="0" t="0" r="3810" b="0"/>
            <wp:wrapSquare wrapText="bothSides"/>
            <wp:docPr id="7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9463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EEA9426" w14:textId="77777777" w:rsidR="00607DE4" w:rsidRDefault="00607DE4">
      <w:pPr>
        <w:pStyle w:val="Standard"/>
      </w:pPr>
    </w:p>
    <w:p w14:paraId="68426E36" w14:textId="77777777" w:rsidR="00607DE4" w:rsidRDefault="00607DE4">
      <w:pPr>
        <w:pStyle w:val="Standard"/>
      </w:pPr>
    </w:p>
    <w:p w14:paraId="578B09D9" w14:textId="77777777" w:rsidR="00607DE4" w:rsidRDefault="00607DE4">
      <w:pPr>
        <w:pStyle w:val="Standard"/>
      </w:pPr>
    </w:p>
    <w:p w14:paraId="0C05A9D2" w14:textId="675B4EF5" w:rsidR="00607DE4" w:rsidRDefault="00000000">
      <w:pPr>
        <w:pStyle w:val="Standard"/>
      </w:pPr>
      <w:proofErr w:type="gramStart"/>
      <w:r>
        <w:t>1.8)date</w:t>
      </w:r>
      <w:proofErr w:type="gramEnd"/>
      <w:r>
        <w:t xml:space="preserve"> +%S</w:t>
      </w:r>
    </w:p>
    <w:p w14:paraId="5050848D" w14:textId="34F0EE1D" w:rsidR="00607DE4" w:rsidRDefault="00550D2A">
      <w:pPr>
        <w:pStyle w:val="Standard"/>
      </w:pPr>
      <w:r>
        <w:rPr>
          <w:noProof/>
        </w:rPr>
        <w:drawing>
          <wp:anchor distT="0" distB="0" distL="114300" distR="114300" simplePos="0" relativeHeight="7" behindDoc="0" locked="0" layoutInCell="1" allowOverlap="1" wp14:anchorId="7D1111D0" wp14:editId="6470A871">
            <wp:simplePos x="0" y="0"/>
            <wp:positionH relativeFrom="column">
              <wp:posOffset>833755</wp:posOffset>
            </wp:positionH>
            <wp:positionV relativeFrom="paragraph">
              <wp:posOffset>88265</wp:posOffset>
            </wp:positionV>
            <wp:extent cx="5379716" cy="304796"/>
            <wp:effectExtent l="0" t="0" r="0" b="4"/>
            <wp:wrapSquare wrapText="bothSides"/>
            <wp:docPr id="8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9716" cy="3047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BF9F5F5" w14:textId="73EAD378" w:rsidR="00607DE4" w:rsidRDefault="00607DE4">
      <w:pPr>
        <w:pStyle w:val="Standard"/>
      </w:pPr>
    </w:p>
    <w:p w14:paraId="12BF89C6" w14:textId="77777777" w:rsidR="00550D2A" w:rsidRDefault="00550D2A">
      <w:pPr>
        <w:pStyle w:val="Standard"/>
      </w:pPr>
    </w:p>
    <w:p w14:paraId="7F5D7E95" w14:textId="77777777" w:rsidR="00607DE4" w:rsidRDefault="00607DE4">
      <w:pPr>
        <w:pStyle w:val="Standard"/>
      </w:pPr>
    </w:p>
    <w:p w14:paraId="40CE1E61" w14:textId="34024641" w:rsidR="00607DE4" w:rsidRDefault="00000000">
      <w:pPr>
        <w:pStyle w:val="Standard"/>
      </w:pPr>
      <w:proofErr w:type="gramStart"/>
      <w:r>
        <w:t>1.9)date</w:t>
      </w:r>
      <w:proofErr w:type="gramEnd"/>
      <w:r>
        <w:t xml:space="preserve"> +%T</w:t>
      </w:r>
    </w:p>
    <w:p w14:paraId="3E7039A4" w14:textId="564E0C6B" w:rsidR="00607DE4" w:rsidRDefault="00550D2A">
      <w:pPr>
        <w:pStyle w:val="Standard"/>
      </w:pPr>
      <w:r>
        <w:rPr>
          <w:noProof/>
        </w:rPr>
        <w:drawing>
          <wp:anchor distT="0" distB="0" distL="114300" distR="114300" simplePos="0" relativeHeight="8" behindDoc="0" locked="0" layoutInCell="1" allowOverlap="1" wp14:anchorId="016BE179" wp14:editId="4B62F18C">
            <wp:simplePos x="0" y="0"/>
            <wp:positionH relativeFrom="column">
              <wp:posOffset>794641</wp:posOffset>
            </wp:positionH>
            <wp:positionV relativeFrom="paragraph">
              <wp:posOffset>129540</wp:posOffset>
            </wp:positionV>
            <wp:extent cx="5275082" cy="295195"/>
            <wp:effectExtent l="0" t="0" r="1768" b="0"/>
            <wp:wrapSquare wrapText="bothSides"/>
            <wp:docPr id="9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082" cy="2951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72603093" w14:textId="77777777" w:rsidR="00607DE4" w:rsidRDefault="00607DE4">
      <w:pPr>
        <w:pStyle w:val="Standard"/>
      </w:pPr>
    </w:p>
    <w:p w14:paraId="6F347C19" w14:textId="5915290D" w:rsidR="00607DE4" w:rsidRDefault="00607DE4">
      <w:pPr>
        <w:pStyle w:val="Standard"/>
      </w:pPr>
    </w:p>
    <w:p w14:paraId="1BD4B370" w14:textId="77777777" w:rsidR="00550D2A" w:rsidRDefault="00550D2A">
      <w:pPr>
        <w:pStyle w:val="Standard"/>
      </w:pPr>
    </w:p>
    <w:p w14:paraId="4B89BF4C" w14:textId="77777777" w:rsidR="00607DE4" w:rsidRDefault="00000000">
      <w:pPr>
        <w:pStyle w:val="Standard"/>
      </w:pPr>
      <w:proofErr w:type="gramStart"/>
      <w:r>
        <w:t>1.10)date</w:t>
      </w:r>
      <w:proofErr w:type="gramEnd"/>
      <w:r>
        <w:t xml:space="preserve"> +”%d %h %y”</w:t>
      </w:r>
    </w:p>
    <w:p w14:paraId="7E7C95F4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9" behindDoc="0" locked="0" layoutInCell="1" allowOverlap="1" wp14:anchorId="28C2B4E4" wp14:editId="107575A8">
            <wp:simplePos x="0" y="0"/>
            <wp:positionH relativeFrom="column">
              <wp:posOffset>800100</wp:posOffset>
            </wp:positionH>
            <wp:positionV relativeFrom="paragraph">
              <wp:posOffset>144780</wp:posOffset>
            </wp:positionV>
            <wp:extent cx="5068080" cy="343082"/>
            <wp:effectExtent l="0" t="0" r="0" b="0"/>
            <wp:wrapSquare wrapText="bothSides"/>
            <wp:docPr id="10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8080" cy="3430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C91BF8F" w14:textId="77777777" w:rsidR="00607DE4" w:rsidRDefault="00607DE4">
      <w:pPr>
        <w:pStyle w:val="Standard"/>
      </w:pPr>
    </w:p>
    <w:p w14:paraId="4E6E85A0" w14:textId="77777777" w:rsidR="00607DE4" w:rsidRDefault="00607DE4">
      <w:pPr>
        <w:pStyle w:val="Standard"/>
      </w:pPr>
    </w:p>
    <w:p w14:paraId="01091934" w14:textId="49F48FC0" w:rsidR="00607DE4" w:rsidRDefault="00607DE4">
      <w:pPr>
        <w:pStyle w:val="Standard"/>
      </w:pPr>
    </w:p>
    <w:p w14:paraId="463B9E34" w14:textId="7831087B" w:rsidR="00550D2A" w:rsidRDefault="00550D2A">
      <w:pPr>
        <w:pStyle w:val="Standard"/>
      </w:pPr>
    </w:p>
    <w:p w14:paraId="0C1F3D7D" w14:textId="25869FFB" w:rsidR="00550D2A" w:rsidRDefault="00550D2A">
      <w:pPr>
        <w:pStyle w:val="Standard"/>
      </w:pPr>
    </w:p>
    <w:p w14:paraId="38B4232C" w14:textId="4A3DEB37" w:rsidR="00550D2A" w:rsidRDefault="00550D2A">
      <w:pPr>
        <w:pStyle w:val="Standard"/>
      </w:pPr>
    </w:p>
    <w:p w14:paraId="55189DB5" w14:textId="56913E2D" w:rsidR="00607DE4" w:rsidRDefault="00000000">
      <w:pPr>
        <w:pStyle w:val="Standard"/>
      </w:pPr>
      <w:r>
        <w:t>2)</w:t>
      </w:r>
      <w:proofErr w:type="spellStart"/>
      <w:r>
        <w:t>cal</w:t>
      </w:r>
      <w:proofErr w:type="spellEnd"/>
    </w:p>
    <w:p w14:paraId="2C66FCFA" w14:textId="0A502411" w:rsidR="00607DE4" w:rsidRDefault="00607DE4">
      <w:pPr>
        <w:pStyle w:val="Standard"/>
      </w:pPr>
    </w:p>
    <w:p w14:paraId="0603C80F" w14:textId="3F846470" w:rsidR="00607DE4" w:rsidRDefault="00550D2A">
      <w:pPr>
        <w:pStyle w:val="Standard"/>
      </w:pPr>
      <w:r>
        <w:rPr>
          <w:noProof/>
        </w:rPr>
        <w:drawing>
          <wp:anchor distT="0" distB="0" distL="114300" distR="114300" simplePos="0" relativeHeight="10" behindDoc="0" locked="0" layoutInCell="1" allowOverlap="1" wp14:anchorId="7D929806" wp14:editId="6EF4FFA6">
            <wp:simplePos x="0" y="0"/>
            <wp:positionH relativeFrom="margin">
              <wp:posOffset>34290</wp:posOffset>
            </wp:positionH>
            <wp:positionV relativeFrom="paragraph">
              <wp:posOffset>3810</wp:posOffset>
            </wp:positionV>
            <wp:extent cx="5631180" cy="1456055"/>
            <wp:effectExtent l="0" t="0" r="7620" b="0"/>
            <wp:wrapSquare wrapText="bothSides"/>
            <wp:docPr id="11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145605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A1E94A1" w14:textId="77777777" w:rsidR="00607DE4" w:rsidRDefault="00607DE4">
      <w:pPr>
        <w:pStyle w:val="Standard"/>
      </w:pPr>
    </w:p>
    <w:p w14:paraId="6238D2A2" w14:textId="77777777" w:rsidR="00607DE4" w:rsidRDefault="00607DE4">
      <w:pPr>
        <w:pStyle w:val="Standard"/>
      </w:pPr>
    </w:p>
    <w:p w14:paraId="38F56B24" w14:textId="77777777" w:rsidR="00607DE4" w:rsidRDefault="00607DE4">
      <w:pPr>
        <w:pStyle w:val="Standard"/>
      </w:pPr>
    </w:p>
    <w:p w14:paraId="3A1C1933" w14:textId="77777777" w:rsidR="00607DE4" w:rsidRDefault="00607DE4">
      <w:pPr>
        <w:pStyle w:val="Standard"/>
      </w:pPr>
    </w:p>
    <w:p w14:paraId="62FF7A30" w14:textId="77777777" w:rsidR="00607DE4" w:rsidRDefault="00607DE4">
      <w:pPr>
        <w:pStyle w:val="Standard"/>
      </w:pPr>
    </w:p>
    <w:p w14:paraId="70C260EE" w14:textId="77777777" w:rsidR="00550D2A" w:rsidRDefault="00550D2A">
      <w:pPr>
        <w:pStyle w:val="Standard"/>
      </w:pPr>
    </w:p>
    <w:p w14:paraId="5CEF8020" w14:textId="77777777" w:rsidR="00550D2A" w:rsidRDefault="00550D2A">
      <w:pPr>
        <w:pStyle w:val="Standard"/>
      </w:pPr>
    </w:p>
    <w:p w14:paraId="5571932E" w14:textId="77777777" w:rsidR="00550D2A" w:rsidRDefault="00550D2A">
      <w:pPr>
        <w:pStyle w:val="Standard"/>
      </w:pPr>
    </w:p>
    <w:p w14:paraId="7DFF7A45" w14:textId="48007ABD" w:rsidR="00607DE4" w:rsidRDefault="00000000">
      <w:pPr>
        <w:pStyle w:val="Standard"/>
      </w:pPr>
      <w:r>
        <w:t>OPTIONS:</w:t>
      </w:r>
    </w:p>
    <w:p w14:paraId="7BBF8932" w14:textId="77777777" w:rsidR="00550D2A" w:rsidRDefault="00550D2A">
      <w:pPr>
        <w:pStyle w:val="Standard"/>
      </w:pPr>
    </w:p>
    <w:p w14:paraId="4D02AC6A" w14:textId="0128227B" w:rsidR="00607DE4" w:rsidRDefault="00000000">
      <w:pPr>
        <w:pStyle w:val="Standard"/>
      </w:pPr>
      <w:proofErr w:type="gramStart"/>
      <w:r>
        <w:t>2.1)</w:t>
      </w:r>
      <w:proofErr w:type="spellStart"/>
      <w:r>
        <w:t>cal</w:t>
      </w:r>
      <w:proofErr w:type="spellEnd"/>
      <w:proofErr w:type="gramEnd"/>
      <w:r>
        <w:t xml:space="preserve"> 04 1988</w:t>
      </w:r>
    </w:p>
    <w:p w14:paraId="7A9D4861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12" behindDoc="0" locked="0" layoutInCell="1" allowOverlap="1" wp14:anchorId="38FF4E63" wp14:editId="356F01E9">
            <wp:simplePos x="0" y="0"/>
            <wp:positionH relativeFrom="margin">
              <wp:posOffset>-3813</wp:posOffset>
            </wp:positionH>
            <wp:positionV relativeFrom="paragraph">
              <wp:posOffset>34290</wp:posOffset>
            </wp:positionV>
            <wp:extent cx="5661663" cy="1409062"/>
            <wp:effectExtent l="0" t="0" r="0" b="638"/>
            <wp:wrapSquare wrapText="bothSides"/>
            <wp:docPr id="12" name="Image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1663" cy="140906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7EEEA453" w14:textId="77777777" w:rsidR="00607DE4" w:rsidRDefault="00607DE4">
      <w:pPr>
        <w:pStyle w:val="Standard"/>
      </w:pPr>
    </w:p>
    <w:p w14:paraId="2423045B" w14:textId="77777777" w:rsidR="00607DE4" w:rsidRDefault="00607DE4">
      <w:pPr>
        <w:pStyle w:val="Standard"/>
      </w:pPr>
    </w:p>
    <w:p w14:paraId="6E6AE8CE" w14:textId="77777777" w:rsidR="00607DE4" w:rsidRDefault="00607DE4">
      <w:pPr>
        <w:pStyle w:val="Standard"/>
      </w:pPr>
    </w:p>
    <w:p w14:paraId="16720732" w14:textId="77777777" w:rsidR="00607DE4" w:rsidRDefault="00607DE4">
      <w:pPr>
        <w:pStyle w:val="Standard"/>
      </w:pPr>
    </w:p>
    <w:p w14:paraId="2F8AD36B" w14:textId="77777777" w:rsidR="00607DE4" w:rsidRDefault="00607DE4">
      <w:pPr>
        <w:pStyle w:val="Standard"/>
      </w:pPr>
    </w:p>
    <w:p w14:paraId="7BDD89EE" w14:textId="77777777" w:rsidR="00607DE4" w:rsidRDefault="00607DE4">
      <w:pPr>
        <w:pStyle w:val="Standard"/>
      </w:pPr>
    </w:p>
    <w:p w14:paraId="7D017C66" w14:textId="77777777" w:rsidR="00607DE4" w:rsidRDefault="00607DE4">
      <w:pPr>
        <w:pStyle w:val="Standard"/>
      </w:pPr>
    </w:p>
    <w:p w14:paraId="5FA65172" w14:textId="77777777" w:rsidR="00550D2A" w:rsidRDefault="00550D2A">
      <w:pPr>
        <w:pStyle w:val="Standard"/>
      </w:pPr>
    </w:p>
    <w:p w14:paraId="3D0E4885" w14:textId="20D327B0" w:rsidR="00607DE4" w:rsidRDefault="00000000">
      <w:pPr>
        <w:pStyle w:val="Standard"/>
      </w:pPr>
      <w:proofErr w:type="gramStart"/>
      <w:r>
        <w:t>2.2)</w:t>
      </w:r>
      <w:proofErr w:type="spellStart"/>
      <w:r>
        <w:t>cal</w:t>
      </w:r>
      <w:proofErr w:type="spellEnd"/>
      <w:proofErr w:type="gramEnd"/>
      <w:r>
        <w:t xml:space="preserve"> 2002</w:t>
      </w:r>
    </w:p>
    <w:p w14:paraId="6800ECB5" w14:textId="77777777" w:rsidR="00607DE4" w:rsidRDefault="00000000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11" behindDoc="0" locked="0" layoutInCell="1" allowOverlap="1" wp14:anchorId="7EA9083B" wp14:editId="4E32E059">
            <wp:simplePos x="0" y="0"/>
            <wp:positionH relativeFrom="margin">
              <wp:align>left</wp:align>
            </wp:positionH>
            <wp:positionV relativeFrom="paragraph">
              <wp:posOffset>99056</wp:posOffset>
            </wp:positionV>
            <wp:extent cx="5684520" cy="4617720"/>
            <wp:effectExtent l="0" t="0" r="0" b="0"/>
            <wp:wrapSquare wrapText="bothSides"/>
            <wp:docPr id="13" name="Image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4524" cy="46177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685C628" w14:textId="77777777" w:rsidR="00607DE4" w:rsidRDefault="00607DE4">
      <w:pPr>
        <w:pStyle w:val="Standard"/>
      </w:pPr>
    </w:p>
    <w:p w14:paraId="550F9D4F" w14:textId="77777777" w:rsidR="00607DE4" w:rsidRDefault="00607DE4">
      <w:pPr>
        <w:pStyle w:val="Standard"/>
      </w:pPr>
    </w:p>
    <w:p w14:paraId="5312C30E" w14:textId="77777777" w:rsidR="00607DE4" w:rsidRDefault="00607DE4">
      <w:pPr>
        <w:pStyle w:val="Standard"/>
      </w:pPr>
    </w:p>
    <w:p w14:paraId="11D1C462" w14:textId="77777777" w:rsidR="00607DE4" w:rsidRDefault="00607DE4">
      <w:pPr>
        <w:pStyle w:val="Standard"/>
      </w:pPr>
    </w:p>
    <w:p w14:paraId="3767A457" w14:textId="77777777" w:rsidR="00607DE4" w:rsidRDefault="00607DE4">
      <w:pPr>
        <w:pStyle w:val="Standard"/>
      </w:pPr>
    </w:p>
    <w:p w14:paraId="1E18750D" w14:textId="77777777" w:rsidR="00607DE4" w:rsidRDefault="00607DE4">
      <w:pPr>
        <w:pStyle w:val="Standard"/>
      </w:pPr>
    </w:p>
    <w:p w14:paraId="2B4F263A" w14:textId="77777777" w:rsidR="00607DE4" w:rsidRDefault="00607DE4">
      <w:pPr>
        <w:pStyle w:val="Standard"/>
      </w:pPr>
    </w:p>
    <w:p w14:paraId="167A42E2" w14:textId="77777777" w:rsidR="00607DE4" w:rsidRDefault="00607DE4">
      <w:pPr>
        <w:pStyle w:val="Standard"/>
      </w:pPr>
    </w:p>
    <w:p w14:paraId="6B649A56" w14:textId="77777777" w:rsidR="00607DE4" w:rsidRDefault="00607DE4">
      <w:pPr>
        <w:pStyle w:val="Standard"/>
      </w:pPr>
    </w:p>
    <w:p w14:paraId="0D81C4F7" w14:textId="77777777" w:rsidR="00607DE4" w:rsidRDefault="00607DE4">
      <w:pPr>
        <w:pStyle w:val="Standard"/>
      </w:pPr>
    </w:p>
    <w:p w14:paraId="466DE49D" w14:textId="77777777" w:rsidR="00607DE4" w:rsidRDefault="00607DE4">
      <w:pPr>
        <w:pStyle w:val="Standard"/>
      </w:pPr>
    </w:p>
    <w:p w14:paraId="00E82D50" w14:textId="77777777" w:rsidR="00607DE4" w:rsidRDefault="00607DE4">
      <w:pPr>
        <w:pStyle w:val="Standard"/>
      </w:pPr>
    </w:p>
    <w:p w14:paraId="661EF41B" w14:textId="77777777" w:rsidR="00607DE4" w:rsidRDefault="00607DE4">
      <w:pPr>
        <w:pStyle w:val="Standard"/>
      </w:pPr>
    </w:p>
    <w:p w14:paraId="4C87A9CB" w14:textId="77777777" w:rsidR="00607DE4" w:rsidRDefault="00607DE4">
      <w:pPr>
        <w:pStyle w:val="Standard"/>
      </w:pPr>
    </w:p>
    <w:p w14:paraId="0B89AAF7" w14:textId="77777777" w:rsidR="00607DE4" w:rsidRDefault="00607DE4">
      <w:pPr>
        <w:pStyle w:val="Standard"/>
      </w:pPr>
    </w:p>
    <w:p w14:paraId="3B706D85" w14:textId="77777777" w:rsidR="00607DE4" w:rsidRDefault="00607DE4">
      <w:pPr>
        <w:pStyle w:val="Standard"/>
      </w:pPr>
    </w:p>
    <w:p w14:paraId="63264C19" w14:textId="77777777" w:rsidR="00607DE4" w:rsidRDefault="00607DE4">
      <w:pPr>
        <w:pStyle w:val="Standard"/>
      </w:pPr>
    </w:p>
    <w:p w14:paraId="4F42518B" w14:textId="77777777" w:rsidR="00607DE4" w:rsidRDefault="00607DE4">
      <w:pPr>
        <w:pStyle w:val="Standard"/>
      </w:pPr>
    </w:p>
    <w:p w14:paraId="3E3F2201" w14:textId="77777777" w:rsidR="00607DE4" w:rsidRDefault="00607DE4">
      <w:pPr>
        <w:pStyle w:val="Standard"/>
      </w:pPr>
    </w:p>
    <w:p w14:paraId="17085868" w14:textId="77777777" w:rsidR="00607DE4" w:rsidRDefault="00607DE4">
      <w:pPr>
        <w:pStyle w:val="Standard"/>
      </w:pPr>
    </w:p>
    <w:p w14:paraId="363451AB" w14:textId="77777777" w:rsidR="00607DE4" w:rsidRDefault="00607DE4">
      <w:pPr>
        <w:pStyle w:val="Standard"/>
      </w:pPr>
    </w:p>
    <w:p w14:paraId="102DD654" w14:textId="77777777" w:rsidR="00607DE4" w:rsidRDefault="00607DE4">
      <w:pPr>
        <w:pStyle w:val="Standard"/>
      </w:pPr>
    </w:p>
    <w:p w14:paraId="498419C0" w14:textId="77777777" w:rsidR="00607DE4" w:rsidRDefault="00607DE4">
      <w:pPr>
        <w:pStyle w:val="Standard"/>
      </w:pPr>
    </w:p>
    <w:p w14:paraId="6BDCAE4B" w14:textId="77777777" w:rsidR="00607DE4" w:rsidRDefault="00607DE4">
      <w:pPr>
        <w:pStyle w:val="Standard"/>
      </w:pPr>
    </w:p>
    <w:p w14:paraId="0C176165" w14:textId="77777777" w:rsidR="00607DE4" w:rsidRDefault="00607DE4">
      <w:pPr>
        <w:pStyle w:val="Standard"/>
      </w:pPr>
    </w:p>
    <w:p w14:paraId="348DD08A" w14:textId="77777777" w:rsidR="00607DE4" w:rsidRDefault="00607DE4">
      <w:pPr>
        <w:pStyle w:val="Standard"/>
      </w:pPr>
    </w:p>
    <w:p w14:paraId="3F85FF78" w14:textId="77777777" w:rsidR="00607DE4" w:rsidRDefault="00000000">
      <w:pPr>
        <w:pStyle w:val="Standard"/>
      </w:pPr>
      <w:r>
        <w:t xml:space="preserve">3)who am </w:t>
      </w:r>
      <w:proofErr w:type="spellStart"/>
      <w:r>
        <w:t>i</w:t>
      </w:r>
      <w:proofErr w:type="spellEnd"/>
    </w:p>
    <w:p w14:paraId="12A6876C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13" behindDoc="0" locked="0" layoutInCell="1" allowOverlap="1" wp14:anchorId="632AFE27" wp14:editId="03650E90">
            <wp:simplePos x="0" y="0"/>
            <wp:positionH relativeFrom="margin">
              <wp:align>left</wp:align>
            </wp:positionH>
            <wp:positionV relativeFrom="paragraph">
              <wp:posOffset>60963</wp:posOffset>
            </wp:positionV>
            <wp:extent cx="5745632" cy="380884"/>
            <wp:effectExtent l="0" t="0" r="7468" b="116"/>
            <wp:wrapSquare wrapText="bothSides"/>
            <wp:docPr id="14" name="Image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32" cy="3808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9A5F222" w14:textId="77777777" w:rsidR="00607DE4" w:rsidRDefault="00607DE4">
      <w:pPr>
        <w:pStyle w:val="Standard"/>
      </w:pPr>
    </w:p>
    <w:p w14:paraId="0E46C92A" w14:textId="77777777" w:rsidR="00607DE4" w:rsidRDefault="00607DE4">
      <w:pPr>
        <w:pStyle w:val="Standard"/>
      </w:pPr>
    </w:p>
    <w:p w14:paraId="5C3FED7B" w14:textId="77777777" w:rsidR="00550D2A" w:rsidRDefault="00550D2A">
      <w:pPr>
        <w:pStyle w:val="Standard"/>
      </w:pPr>
    </w:p>
    <w:p w14:paraId="4C9FF652" w14:textId="6B133E0A" w:rsidR="00607DE4" w:rsidRDefault="00000000">
      <w:pPr>
        <w:pStyle w:val="Standard"/>
      </w:pPr>
      <w:r>
        <w:t xml:space="preserve">4) </w:t>
      </w:r>
      <w:proofErr w:type="spellStart"/>
      <w:r>
        <w:t>ps</w:t>
      </w:r>
      <w:proofErr w:type="spellEnd"/>
    </w:p>
    <w:p w14:paraId="2FB98C1F" w14:textId="1F7E6D43" w:rsidR="00607DE4" w:rsidRDefault="00607DE4">
      <w:pPr>
        <w:pStyle w:val="Standard"/>
      </w:pPr>
    </w:p>
    <w:p w14:paraId="7C413D0D" w14:textId="77777777" w:rsidR="00607DE4" w:rsidRDefault="00607DE4">
      <w:pPr>
        <w:pStyle w:val="Standard"/>
      </w:pPr>
    </w:p>
    <w:p w14:paraId="6DD019F9" w14:textId="77777777" w:rsidR="00607DE4" w:rsidRDefault="00607DE4">
      <w:pPr>
        <w:pStyle w:val="Standard"/>
      </w:pPr>
    </w:p>
    <w:p w14:paraId="5771DD73" w14:textId="77777777" w:rsidR="00550D2A" w:rsidRDefault="00550D2A">
      <w:pPr>
        <w:pStyle w:val="Standard"/>
      </w:pPr>
      <w:r>
        <w:rPr>
          <w:noProof/>
        </w:rPr>
        <w:drawing>
          <wp:anchor distT="0" distB="0" distL="114300" distR="114300" simplePos="0" relativeHeight="14" behindDoc="0" locked="0" layoutInCell="1" allowOverlap="1" wp14:anchorId="56EC6F78" wp14:editId="383BEA73">
            <wp:simplePos x="0" y="0"/>
            <wp:positionH relativeFrom="margin">
              <wp:align>left</wp:align>
            </wp:positionH>
            <wp:positionV relativeFrom="paragraph">
              <wp:posOffset>-309880</wp:posOffset>
            </wp:positionV>
            <wp:extent cx="5701665" cy="533400"/>
            <wp:effectExtent l="0" t="0" r="0" b="0"/>
            <wp:wrapSquare wrapText="bothSides"/>
            <wp:docPr id="15" name="Image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533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EF13B8" w14:textId="639B49FA" w:rsidR="00607DE4" w:rsidRDefault="00000000">
      <w:pPr>
        <w:pStyle w:val="Standard"/>
      </w:pPr>
      <w:r>
        <w:t>5) ls</w:t>
      </w:r>
    </w:p>
    <w:p w14:paraId="73D450AF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15" behindDoc="0" locked="0" layoutInCell="1" allowOverlap="1" wp14:anchorId="2B47F0AC" wp14:editId="01E8D067">
            <wp:simplePos x="0" y="0"/>
            <wp:positionH relativeFrom="margin">
              <wp:posOffset>-7616</wp:posOffset>
            </wp:positionH>
            <wp:positionV relativeFrom="paragraph">
              <wp:posOffset>30476</wp:posOffset>
            </wp:positionV>
            <wp:extent cx="5638803" cy="556256"/>
            <wp:effectExtent l="0" t="0" r="0" b="0"/>
            <wp:wrapSquare wrapText="bothSides"/>
            <wp:docPr id="16" name="Image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3" cy="5562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328376C" w14:textId="77777777" w:rsidR="00607DE4" w:rsidRDefault="00607DE4">
      <w:pPr>
        <w:pStyle w:val="Standard"/>
      </w:pPr>
    </w:p>
    <w:p w14:paraId="28E2E8CD" w14:textId="77777777" w:rsidR="00607DE4" w:rsidRDefault="00607DE4">
      <w:pPr>
        <w:pStyle w:val="Standard"/>
      </w:pPr>
    </w:p>
    <w:p w14:paraId="11B3712D" w14:textId="77777777" w:rsidR="00550D2A" w:rsidRDefault="00550D2A">
      <w:pPr>
        <w:pStyle w:val="Standard"/>
      </w:pPr>
    </w:p>
    <w:p w14:paraId="2409CDA7" w14:textId="1B867E99" w:rsidR="00607DE4" w:rsidRDefault="00000000">
      <w:pPr>
        <w:pStyle w:val="Standard"/>
      </w:pPr>
      <w:r>
        <w:t>OPTIONS:</w:t>
      </w:r>
    </w:p>
    <w:p w14:paraId="27233698" w14:textId="77777777" w:rsidR="00607DE4" w:rsidRDefault="00000000">
      <w:pPr>
        <w:pStyle w:val="Standard"/>
      </w:pPr>
      <w:r>
        <w:t>5.1) ls -x</w:t>
      </w:r>
    </w:p>
    <w:p w14:paraId="0CF21E2B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B8FB1B2" wp14:editId="32A0CEF0">
            <wp:simplePos x="0" y="0"/>
            <wp:positionH relativeFrom="margin">
              <wp:align>left</wp:align>
            </wp:positionH>
            <wp:positionV relativeFrom="paragraph">
              <wp:posOffset>73023</wp:posOffset>
            </wp:positionV>
            <wp:extent cx="5608316" cy="393704"/>
            <wp:effectExtent l="0" t="0" r="0" b="6346"/>
            <wp:wrapSquare wrapText="bothSides"/>
            <wp:docPr id="17" name="Image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8316" cy="39370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 xml:space="preserve"> </w:t>
      </w:r>
    </w:p>
    <w:p w14:paraId="3F7C0CE5" w14:textId="77777777" w:rsidR="00607DE4" w:rsidRDefault="00607DE4">
      <w:pPr>
        <w:pStyle w:val="Standard"/>
      </w:pPr>
    </w:p>
    <w:p w14:paraId="15078CA7" w14:textId="4649789E" w:rsidR="00607DE4" w:rsidRDefault="00607DE4">
      <w:pPr>
        <w:pStyle w:val="Standard"/>
      </w:pPr>
    </w:p>
    <w:p w14:paraId="0BA51833" w14:textId="77777777" w:rsidR="00550D2A" w:rsidRDefault="00550D2A">
      <w:pPr>
        <w:pStyle w:val="Standard"/>
      </w:pPr>
    </w:p>
    <w:p w14:paraId="5DABA5E1" w14:textId="77777777" w:rsidR="00607DE4" w:rsidRDefault="00000000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E2F8C6D" wp14:editId="612B1720">
            <wp:simplePos x="0" y="0"/>
            <wp:positionH relativeFrom="margin">
              <wp:align>right</wp:align>
            </wp:positionH>
            <wp:positionV relativeFrom="paragraph">
              <wp:posOffset>189866</wp:posOffset>
            </wp:positionV>
            <wp:extent cx="6119493" cy="1455423"/>
            <wp:effectExtent l="0" t="0" r="0" b="0"/>
            <wp:wrapSquare wrapText="bothSides"/>
            <wp:docPr id="18" name="Image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3" cy="14554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>5.2) ls -l</w:t>
      </w:r>
    </w:p>
    <w:p w14:paraId="64323B0B" w14:textId="77777777" w:rsidR="00550D2A" w:rsidRDefault="00550D2A">
      <w:pPr>
        <w:pStyle w:val="Standard"/>
      </w:pPr>
    </w:p>
    <w:p w14:paraId="1D077FF5" w14:textId="579E04FD" w:rsidR="00607DE4" w:rsidRDefault="00000000">
      <w:pPr>
        <w:pStyle w:val="Standard"/>
      </w:pPr>
      <w:proofErr w:type="gramStart"/>
      <w:r>
        <w:t>5.3)l</w:t>
      </w:r>
      <w:proofErr w:type="gramEnd"/>
      <w:r>
        <w:t xml:space="preserve"> s -f</w:t>
      </w:r>
    </w:p>
    <w:p w14:paraId="43C49DF7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19" behindDoc="0" locked="0" layoutInCell="1" allowOverlap="1" wp14:anchorId="4D23052F" wp14:editId="538ABEC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96" cy="592558"/>
            <wp:effectExtent l="0" t="0" r="0" b="0"/>
            <wp:wrapSquare wrapText="bothSides"/>
            <wp:docPr id="19" name="Image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9255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68ECDCE7" w14:textId="77777777" w:rsidR="00607DE4" w:rsidRDefault="00000000">
      <w:pPr>
        <w:pStyle w:val="Standard"/>
      </w:pPr>
      <w:r>
        <w:t>5.4) ls -a</w:t>
      </w:r>
    </w:p>
    <w:p w14:paraId="61E37164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16" behindDoc="0" locked="0" layoutInCell="1" allowOverlap="1" wp14:anchorId="0CC4D46C" wp14:editId="7615F2B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96" cy="803163"/>
            <wp:effectExtent l="0" t="0" r="0" b="0"/>
            <wp:wrapSquare wrapText="bothSides"/>
            <wp:docPr id="20" name="Image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316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6D82039C" w14:textId="77777777" w:rsidR="00607DE4" w:rsidRDefault="00000000">
      <w:pPr>
        <w:pStyle w:val="Standard"/>
      </w:pPr>
      <w:r>
        <w:t>6)</w:t>
      </w:r>
      <w:proofErr w:type="spellStart"/>
      <w:r>
        <w:t>wc</w:t>
      </w:r>
      <w:proofErr w:type="spellEnd"/>
      <w:r>
        <w:t xml:space="preserve"> </w:t>
      </w:r>
      <w:proofErr w:type="spellStart"/>
      <w:r>
        <w:t>file_name</w:t>
      </w:r>
      <w:proofErr w:type="spellEnd"/>
    </w:p>
    <w:p w14:paraId="2FD1624C" w14:textId="77777777" w:rsidR="00607DE4" w:rsidRDefault="00000000">
      <w:pPr>
        <w:pStyle w:val="Standard"/>
      </w:pPr>
      <w:r>
        <w:t>File:</w:t>
      </w:r>
    </w:p>
    <w:p w14:paraId="0EB4C35F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1" behindDoc="0" locked="0" layoutInCell="1" allowOverlap="1" wp14:anchorId="430C9119" wp14:editId="54273E6D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96" cy="925199"/>
            <wp:effectExtent l="0" t="0" r="0" b="8251"/>
            <wp:wrapSquare wrapText="bothSides"/>
            <wp:docPr id="21" name="Image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92519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0" behindDoc="0" locked="0" layoutInCell="1" allowOverlap="1" wp14:anchorId="0092CD58" wp14:editId="1ADC521B">
            <wp:simplePos x="0" y="0"/>
            <wp:positionH relativeFrom="column">
              <wp:posOffset>25923</wp:posOffset>
            </wp:positionH>
            <wp:positionV relativeFrom="paragraph">
              <wp:posOffset>924476</wp:posOffset>
            </wp:positionV>
            <wp:extent cx="5896444" cy="333362"/>
            <wp:effectExtent l="0" t="0" r="9056" b="0"/>
            <wp:wrapSquare wrapText="bothSides"/>
            <wp:docPr id="22" name="Image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444" cy="33336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 xml:space="preserve"> OPTIONS:      </w:t>
      </w:r>
    </w:p>
    <w:p w14:paraId="051961E5" w14:textId="77777777" w:rsidR="00550D2A" w:rsidRDefault="00550D2A">
      <w:pPr>
        <w:pStyle w:val="Standard"/>
      </w:pPr>
    </w:p>
    <w:p w14:paraId="47B7CB1C" w14:textId="2C098AAA" w:rsidR="00607DE4" w:rsidRDefault="00000000">
      <w:pPr>
        <w:pStyle w:val="Standard"/>
      </w:pPr>
      <w:proofErr w:type="gramStart"/>
      <w:r>
        <w:t>6.1)</w:t>
      </w:r>
      <w:proofErr w:type="spellStart"/>
      <w:r>
        <w:t>wc</w:t>
      </w:r>
      <w:proofErr w:type="spellEnd"/>
      <w:proofErr w:type="gramEnd"/>
      <w:r>
        <w:t xml:space="preserve"> -l </w:t>
      </w:r>
      <w:proofErr w:type="spellStart"/>
      <w:r>
        <w:t>file_name</w:t>
      </w:r>
      <w:proofErr w:type="spellEnd"/>
    </w:p>
    <w:p w14:paraId="70F7C277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2" behindDoc="0" locked="0" layoutInCell="1" allowOverlap="1" wp14:anchorId="1146A4F0" wp14:editId="5E3242F8">
            <wp:simplePos x="0" y="0"/>
            <wp:positionH relativeFrom="margin">
              <wp:align>left</wp:align>
            </wp:positionH>
            <wp:positionV relativeFrom="paragraph">
              <wp:posOffset>172080</wp:posOffset>
            </wp:positionV>
            <wp:extent cx="5715000" cy="313694"/>
            <wp:effectExtent l="0" t="0" r="0" b="0"/>
            <wp:wrapSquare wrapText="bothSides"/>
            <wp:docPr id="23" name="Image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369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6BEC5281" w14:textId="77777777" w:rsidR="00607DE4" w:rsidRDefault="00607DE4">
      <w:pPr>
        <w:pStyle w:val="Standard"/>
      </w:pPr>
    </w:p>
    <w:p w14:paraId="642601B1" w14:textId="77777777" w:rsidR="00607DE4" w:rsidRDefault="00607DE4">
      <w:pPr>
        <w:pStyle w:val="Standard"/>
      </w:pPr>
    </w:p>
    <w:p w14:paraId="211BD39F" w14:textId="77777777" w:rsidR="00607DE4" w:rsidRDefault="00607DE4">
      <w:pPr>
        <w:pStyle w:val="Standard"/>
      </w:pPr>
    </w:p>
    <w:p w14:paraId="439238F4" w14:textId="77777777" w:rsidR="00607DE4" w:rsidRDefault="00000000">
      <w:pPr>
        <w:pStyle w:val="Standard"/>
      </w:pPr>
      <w:proofErr w:type="gramStart"/>
      <w:r>
        <w:t>6.2)</w:t>
      </w:r>
      <w:proofErr w:type="spellStart"/>
      <w:r>
        <w:t>wc</w:t>
      </w:r>
      <w:proofErr w:type="spellEnd"/>
      <w:proofErr w:type="gramEnd"/>
      <w:r>
        <w:t xml:space="preserve"> -w </w:t>
      </w:r>
      <w:proofErr w:type="spellStart"/>
      <w:r>
        <w:t>file_name</w:t>
      </w:r>
      <w:proofErr w:type="spellEnd"/>
    </w:p>
    <w:p w14:paraId="5B9FB956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3" behindDoc="0" locked="0" layoutInCell="1" allowOverlap="1" wp14:anchorId="494019FE" wp14:editId="3B320B07">
            <wp:simplePos x="0" y="0"/>
            <wp:positionH relativeFrom="column">
              <wp:posOffset>26673</wp:posOffset>
            </wp:positionH>
            <wp:positionV relativeFrom="paragraph">
              <wp:posOffset>172080</wp:posOffset>
            </wp:positionV>
            <wp:extent cx="5562596" cy="323853"/>
            <wp:effectExtent l="0" t="0" r="4" b="0"/>
            <wp:wrapSquare wrapText="bothSides"/>
            <wp:docPr id="24" name="Image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596" cy="32385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9960A23" w14:textId="77777777" w:rsidR="00607DE4" w:rsidRDefault="00607DE4">
      <w:pPr>
        <w:pStyle w:val="Standard"/>
      </w:pPr>
    </w:p>
    <w:p w14:paraId="213AEF1A" w14:textId="77777777" w:rsidR="00607DE4" w:rsidRDefault="00000000">
      <w:pPr>
        <w:pStyle w:val="Standard"/>
      </w:pPr>
      <w:proofErr w:type="gramStart"/>
      <w:r>
        <w:t>6.3)</w:t>
      </w:r>
      <w:proofErr w:type="spellStart"/>
      <w:r>
        <w:t>wc</w:t>
      </w:r>
      <w:proofErr w:type="spellEnd"/>
      <w:proofErr w:type="gramEnd"/>
      <w:r>
        <w:t xml:space="preserve"> -c </w:t>
      </w:r>
      <w:proofErr w:type="spellStart"/>
      <w:r>
        <w:t>file_name</w:t>
      </w:r>
      <w:proofErr w:type="spellEnd"/>
    </w:p>
    <w:p w14:paraId="6CF3725D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4" behindDoc="0" locked="0" layoutInCell="1" allowOverlap="1" wp14:anchorId="09DDD8A6" wp14:editId="1ECD0843">
            <wp:simplePos x="0" y="0"/>
            <wp:positionH relativeFrom="margin">
              <wp:align>left</wp:align>
            </wp:positionH>
            <wp:positionV relativeFrom="paragraph">
              <wp:posOffset>172080</wp:posOffset>
            </wp:positionV>
            <wp:extent cx="5548634" cy="323853"/>
            <wp:effectExtent l="0" t="0" r="0" b="0"/>
            <wp:wrapSquare wrapText="bothSides"/>
            <wp:docPr id="25" name="Image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634" cy="32385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2774349" w14:textId="77777777" w:rsidR="00607DE4" w:rsidRDefault="00607DE4">
      <w:pPr>
        <w:pStyle w:val="Standard"/>
      </w:pPr>
    </w:p>
    <w:p w14:paraId="445D17C5" w14:textId="77777777" w:rsidR="00607DE4" w:rsidRDefault="00607DE4">
      <w:pPr>
        <w:pStyle w:val="Standard"/>
      </w:pPr>
    </w:p>
    <w:p w14:paraId="4265A8A6" w14:textId="77777777" w:rsidR="00607DE4" w:rsidRDefault="00607DE4">
      <w:pPr>
        <w:pStyle w:val="Standard"/>
      </w:pPr>
    </w:p>
    <w:p w14:paraId="5103B81A" w14:textId="77777777" w:rsidR="00607DE4" w:rsidRDefault="00000000">
      <w:pPr>
        <w:pStyle w:val="Standard"/>
      </w:pPr>
      <w:r>
        <w:t xml:space="preserve">7)cat </w:t>
      </w:r>
      <w:proofErr w:type="spellStart"/>
      <w:r>
        <w:t>file_name</w:t>
      </w:r>
      <w:proofErr w:type="spellEnd"/>
    </w:p>
    <w:p w14:paraId="16BAA872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5" behindDoc="0" locked="0" layoutInCell="1" allowOverlap="1" wp14:anchorId="3AC2AF68" wp14:editId="59D0040B">
            <wp:simplePos x="0" y="0"/>
            <wp:positionH relativeFrom="column">
              <wp:posOffset>72393</wp:posOffset>
            </wp:positionH>
            <wp:positionV relativeFrom="paragraph">
              <wp:posOffset>127001</wp:posOffset>
            </wp:positionV>
            <wp:extent cx="5539736" cy="351787"/>
            <wp:effectExtent l="0" t="0" r="3814" b="0"/>
            <wp:wrapSquare wrapText="bothSides"/>
            <wp:docPr id="26" name="Image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9736" cy="35178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1DCDF94" w14:textId="77777777" w:rsidR="00607DE4" w:rsidRDefault="00607DE4">
      <w:pPr>
        <w:pStyle w:val="Standard"/>
      </w:pPr>
    </w:p>
    <w:p w14:paraId="6179F326" w14:textId="77777777" w:rsidR="00607DE4" w:rsidRDefault="00607DE4">
      <w:pPr>
        <w:pStyle w:val="Standard"/>
      </w:pPr>
    </w:p>
    <w:p w14:paraId="12740DC3" w14:textId="77777777" w:rsidR="00550D2A" w:rsidRDefault="00550D2A">
      <w:pPr>
        <w:pStyle w:val="Standard"/>
      </w:pPr>
    </w:p>
    <w:p w14:paraId="1E71F676" w14:textId="39CD4244" w:rsidR="00607DE4" w:rsidRDefault="00000000">
      <w:pPr>
        <w:pStyle w:val="Standard"/>
      </w:pPr>
      <w:r>
        <w:t>OPTIONS:</w:t>
      </w:r>
    </w:p>
    <w:p w14:paraId="1508D7CC" w14:textId="77777777" w:rsidR="00607DE4" w:rsidRDefault="00000000">
      <w:pPr>
        <w:pStyle w:val="Standard"/>
      </w:pPr>
      <w:proofErr w:type="gramStart"/>
      <w:r>
        <w:t>7.1)cat</w:t>
      </w:r>
      <w:proofErr w:type="gramEnd"/>
      <w:r>
        <w:t xml:space="preserve"> &gt; </w:t>
      </w:r>
      <w:proofErr w:type="spellStart"/>
      <w:r>
        <w:t>new_file</w:t>
      </w:r>
      <w:proofErr w:type="spellEnd"/>
    </w:p>
    <w:p w14:paraId="0F4B792A" w14:textId="77777777" w:rsidR="00607DE4" w:rsidRDefault="00607DE4">
      <w:pPr>
        <w:pStyle w:val="Standard"/>
      </w:pPr>
    </w:p>
    <w:p w14:paraId="5D7401BE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6" behindDoc="0" locked="0" layoutInCell="1" allowOverlap="1" wp14:anchorId="1C37FCFB" wp14:editId="2AF0DAA3">
            <wp:simplePos x="0" y="0"/>
            <wp:positionH relativeFrom="column">
              <wp:posOffset>26032</wp:posOffset>
            </wp:positionH>
            <wp:positionV relativeFrom="paragraph">
              <wp:posOffset>0</wp:posOffset>
            </wp:positionV>
            <wp:extent cx="5015877" cy="343082"/>
            <wp:effectExtent l="0" t="0" r="0" b="0"/>
            <wp:wrapSquare wrapText="bothSides"/>
            <wp:docPr id="27" name="Image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5877" cy="3430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673CCC9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500748E" wp14:editId="2D846785">
            <wp:simplePos x="0" y="0"/>
            <wp:positionH relativeFrom="margin">
              <wp:align>center</wp:align>
            </wp:positionH>
            <wp:positionV relativeFrom="paragraph">
              <wp:posOffset>205109</wp:posOffset>
            </wp:positionV>
            <wp:extent cx="6119996" cy="878043"/>
            <wp:effectExtent l="0" t="0" r="0" b="0"/>
            <wp:wrapSquare wrapText="bothSides"/>
            <wp:docPr id="28" name="Image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7804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C8E7430" w14:textId="77777777" w:rsidR="00607DE4" w:rsidRDefault="00607DE4">
      <w:pPr>
        <w:pStyle w:val="Standard"/>
      </w:pPr>
    </w:p>
    <w:p w14:paraId="600C412F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8" behindDoc="0" locked="0" layoutInCell="1" allowOverlap="1" wp14:anchorId="4B841D93" wp14:editId="266F7C73">
            <wp:simplePos x="0" y="0"/>
            <wp:positionH relativeFrom="margin">
              <wp:posOffset>-3813</wp:posOffset>
            </wp:positionH>
            <wp:positionV relativeFrom="paragraph">
              <wp:posOffset>323212</wp:posOffset>
            </wp:positionV>
            <wp:extent cx="6096003" cy="371475"/>
            <wp:effectExtent l="0" t="0" r="0" b="9525"/>
            <wp:wrapSquare wrapText="bothSides"/>
            <wp:docPr id="29" name="Image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3" cy="3714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 xml:space="preserve">8)  ls | </w:t>
      </w:r>
      <w:proofErr w:type="spellStart"/>
      <w:r>
        <w:t>wc</w:t>
      </w:r>
      <w:proofErr w:type="spellEnd"/>
      <w:r>
        <w:t xml:space="preserve"> -l</w:t>
      </w:r>
    </w:p>
    <w:p w14:paraId="60C545D0" w14:textId="77777777" w:rsidR="00550D2A" w:rsidRDefault="00550D2A">
      <w:pPr>
        <w:pStyle w:val="Standard"/>
      </w:pPr>
    </w:p>
    <w:p w14:paraId="512D898E" w14:textId="76100CBB" w:rsidR="00607DE4" w:rsidRDefault="00000000">
      <w:pPr>
        <w:pStyle w:val="Standard"/>
      </w:pPr>
      <w:r>
        <w:t>8.1) ls using metacharacters (</w:t>
      </w:r>
      <w:proofErr w:type="gramStart"/>
      <w:r>
        <w:t>* ,</w:t>
      </w:r>
      <w:proofErr w:type="gramEnd"/>
      <w:r>
        <w:t xml:space="preserve"> &gt; , | )</w:t>
      </w:r>
    </w:p>
    <w:p w14:paraId="5B02F27D" w14:textId="77777777" w:rsidR="00607DE4" w:rsidRDefault="00607DE4">
      <w:pPr>
        <w:pStyle w:val="Standard"/>
      </w:pPr>
    </w:p>
    <w:p w14:paraId="1B1D8073" w14:textId="77777777" w:rsidR="00607DE4" w:rsidRDefault="00000000">
      <w:pPr>
        <w:pStyle w:val="Standard"/>
      </w:pPr>
      <w:r>
        <w:rPr>
          <w:noProof/>
        </w:rPr>
        <w:drawing>
          <wp:inline distT="0" distB="0" distL="0" distR="0" wp14:anchorId="1E061EC6" wp14:editId="6BD740FB">
            <wp:extent cx="6080759" cy="960120"/>
            <wp:effectExtent l="0" t="0" r="0" b="0"/>
            <wp:docPr id="30" name="Pictur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0759" cy="9601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5D589DA" w14:textId="77777777" w:rsidR="00607DE4" w:rsidRDefault="00607DE4">
      <w:pPr>
        <w:pStyle w:val="Standard"/>
      </w:pPr>
    </w:p>
    <w:p w14:paraId="7C16545F" w14:textId="77777777" w:rsidR="00607DE4" w:rsidRDefault="00000000">
      <w:pPr>
        <w:pStyle w:val="Standard"/>
      </w:pPr>
      <w:r>
        <w:t xml:space="preserve">9)man </w:t>
      </w:r>
      <w:proofErr w:type="spellStart"/>
      <w:r>
        <w:t>command_name</w:t>
      </w:r>
      <w:proofErr w:type="spellEnd"/>
    </w:p>
    <w:p w14:paraId="7FAFBB17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9" behindDoc="0" locked="0" layoutInCell="1" allowOverlap="1" wp14:anchorId="3BE4E015" wp14:editId="56756C0E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96" cy="1655283"/>
            <wp:effectExtent l="0" t="0" r="0" b="2067"/>
            <wp:wrapSquare wrapText="bothSides"/>
            <wp:docPr id="31" name="Image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16552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3A967DB" w14:textId="77777777" w:rsidR="00607DE4" w:rsidRDefault="00000000">
      <w:pPr>
        <w:pStyle w:val="Standard"/>
      </w:pPr>
      <w:r>
        <w:t>10)echo “</w:t>
      </w:r>
      <w:proofErr w:type="spellStart"/>
      <w:r>
        <w:t>string_to_be_printed</w:t>
      </w:r>
      <w:proofErr w:type="spellEnd"/>
      <w:r>
        <w:t>”</w:t>
      </w:r>
    </w:p>
    <w:p w14:paraId="6501F1D5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30" behindDoc="0" locked="0" layoutInCell="1" allowOverlap="1" wp14:anchorId="71BF3A89" wp14:editId="503597B9">
            <wp:simplePos x="0" y="0"/>
            <wp:positionH relativeFrom="column">
              <wp:posOffset>140973</wp:posOffset>
            </wp:positionH>
            <wp:positionV relativeFrom="paragraph">
              <wp:posOffset>137160</wp:posOffset>
            </wp:positionV>
            <wp:extent cx="5547363" cy="304796"/>
            <wp:effectExtent l="0" t="0" r="0" b="4"/>
            <wp:wrapSquare wrapText="bothSides"/>
            <wp:docPr id="32" name="Image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7363" cy="3047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6A757D7" w14:textId="77777777" w:rsidR="00607DE4" w:rsidRDefault="00607DE4">
      <w:pPr>
        <w:pStyle w:val="Standard"/>
      </w:pPr>
    </w:p>
    <w:p w14:paraId="2CE19651" w14:textId="77777777" w:rsidR="00607DE4" w:rsidRDefault="00607DE4">
      <w:pPr>
        <w:pStyle w:val="Standard"/>
      </w:pPr>
    </w:p>
    <w:p w14:paraId="655078A4" w14:textId="77777777" w:rsidR="00607DE4" w:rsidRDefault="00000000">
      <w:pPr>
        <w:pStyle w:val="Standard"/>
      </w:pPr>
      <w:r>
        <w:t xml:space="preserve">11)ls </w:t>
      </w:r>
      <w:proofErr w:type="spellStart"/>
      <w:r>
        <w:t>first_char</w:t>
      </w:r>
      <w:proofErr w:type="spellEnd"/>
      <w:r>
        <w:t>*</w:t>
      </w:r>
    </w:p>
    <w:p w14:paraId="5B3115E6" w14:textId="749A0AC4" w:rsidR="00607DE4" w:rsidRDefault="00607DE4">
      <w:pPr>
        <w:pStyle w:val="Standard"/>
      </w:pPr>
    </w:p>
    <w:p w14:paraId="05220F18" w14:textId="2568E00E" w:rsidR="00607DE4" w:rsidRDefault="00550D2A">
      <w:pPr>
        <w:pStyle w:val="Standard"/>
      </w:pPr>
      <w:r>
        <w:rPr>
          <w:noProof/>
        </w:rPr>
        <w:drawing>
          <wp:anchor distT="0" distB="0" distL="114300" distR="114300" simplePos="0" relativeHeight="31" behindDoc="0" locked="0" layoutInCell="1" allowOverlap="1" wp14:anchorId="330A7B16" wp14:editId="3340C75C">
            <wp:simplePos x="0" y="0"/>
            <wp:positionH relativeFrom="column">
              <wp:posOffset>208915</wp:posOffset>
            </wp:positionH>
            <wp:positionV relativeFrom="paragraph">
              <wp:posOffset>-130810</wp:posOffset>
            </wp:positionV>
            <wp:extent cx="5501643" cy="332741"/>
            <wp:effectExtent l="0" t="0" r="3807" b="0"/>
            <wp:wrapSquare wrapText="bothSides"/>
            <wp:docPr id="33" name="Image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1643" cy="33274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69A0DD3B" w14:textId="77777777" w:rsidR="00607DE4" w:rsidRDefault="00000000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713C945" wp14:editId="7D1D451D">
            <wp:simplePos x="0" y="0"/>
            <wp:positionH relativeFrom="margin">
              <wp:posOffset>-3813</wp:posOffset>
            </wp:positionH>
            <wp:positionV relativeFrom="paragraph">
              <wp:posOffset>270506</wp:posOffset>
            </wp:positionV>
            <wp:extent cx="5989320" cy="1546863"/>
            <wp:effectExtent l="0" t="0" r="0" b="0"/>
            <wp:wrapSquare wrapText="bothSides"/>
            <wp:docPr id="34" name="Image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154686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 xml:space="preserve">12) </w:t>
      </w:r>
      <w:proofErr w:type="spellStart"/>
      <w:r>
        <w:t>bc</w:t>
      </w:r>
      <w:proofErr w:type="spellEnd"/>
    </w:p>
    <w:p w14:paraId="5B540C7B" w14:textId="77777777" w:rsidR="00607DE4" w:rsidRDefault="00607DE4">
      <w:pPr>
        <w:pStyle w:val="Standard"/>
      </w:pPr>
    </w:p>
    <w:p w14:paraId="426FA1AD" w14:textId="77777777" w:rsidR="00607DE4" w:rsidRDefault="00000000">
      <w:pPr>
        <w:pStyle w:val="Standard"/>
      </w:pPr>
      <w:r>
        <w:t xml:space="preserve">13)type </w:t>
      </w:r>
      <w:proofErr w:type="spellStart"/>
      <w:r>
        <w:t>wc</w:t>
      </w:r>
      <w:proofErr w:type="spellEnd"/>
    </w:p>
    <w:p w14:paraId="4F9A3F44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32" behindDoc="0" locked="0" layoutInCell="1" allowOverlap="1" wp14:anchorId="66F15CB3" wp14:editId="547E1FE9">
            <wp:simplePos x="0" y="0"/>
            <wp:positionH relativeFrom="column">
              <wp:posOffset>19046</wp:posOffset>
            </wp:positionH>
            <wp:positionV relativeFrom="paragraph">
              <wp:posOffset>201926</wp:posOffset>
            </wp:positionV>
            <wp:extent cx="5820412" cy="352428"/>
            <wp:effectExtent l="0" t="0" r="8888" b="9522"/>
            <wp:wrapSquare wrapText="bothSides"/>
            <wp:docPr id="35" name="Image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0412" cy="3524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6B79F03D" w14:textId="77777777" w:rsidR="00607DE4" w:rsidRDefault="00607DE4">
      <w:pPr>
        <w:pStyle w:val="Standard"/>
      </w:pPr>
    </w:p>
    <w:p w14:paraId="40023A83" w14:textId="77777777" w:rsidR="00607DE4" w:rsidRDefault="00000000">
      <w:pPr>
        <w:pStyle w:val="Standard"/>
      </w:pPr>
      <w:r>
        <w:t>14)script</w:t>
      </w:r>
    </w:p>
    <w:p w14:paraId="308B923A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33" behindDoc="0" locked="0" layoutInCell="1" allowOverlap="1" wp14:anchorId="059B022B" wp14:editId="26AEDAE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96" cy="1787039"/>
            <wp:effectExtent l="0" t="0" r="0" b="3661"/>
            <wp:wrapSquare wrapText="bothSides"/>
            <wp:docPr id="36" name="Image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17870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75757E5A" w14:textId="77777777" w:rsidR="00607DE4" w:rsidRDefault="00000000">
      <w:pPr>
        <w:pStyle w:val="Standard"/>
      </w:pPr>
      <w:proofErr w:type="gramStart"/>
      <w:r>
        <w:t>14.1)script</w:t>
      </w:r>
      <w:proofErr w:type="gramEnd"/>
      <w:r>
        <w:t xml:space="preserve"> -a</w:t>
      </w:r>
    </w:p>
    <w:p w14:paraId="377D473F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34" behindDoc="0" locked="0" layoutInCell="1" allowOverlap="1" wp14:anchorId="1D109B00" wp14:editId="211702A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96" cy="1999079"/>
            <wp:effectExtent l="0" t="0" r="0" b="1171"/>
            <wp:wrapSquare wrapText="bothSides"/>
            <wp:docPr id="37" name="Image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19990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C22FBCD" w14:textId="77777777" w:rsidR="00607DE4" w:rsidRDefault="00000000">
      <w:pPr>
        <w:pStyle w:val="Standard"/>
      </w:pPr>
      <w:r>
        <w:t>15)passwd</w:t>
      </w:r>
    </w:p>
    <w:p w14:paraId="4522BEFD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35" behindDoc="0" locked="0" layoutInCell="1" allowOverlap="1" wp14:anchorId="0ACC93BD" wp14:editId="654C6471">
            <wp:simplePos x="0" y="0"/>
            <wp:positionH relativeFrom="column">
              <wp:posOffset>49533</wp:posOffset>
            </wp:positionH>
            <wp:positionV relativeFrom="paragraph">
              <wp:posOffset>39374</wp:posOffset>
            </wp:positionV>
            <wp:extent cx="5626102" cy="466087"/>
            <wp:effectExtent l="0" t="0" r="0" b="0"/>
            <wp:wrapSquare wrapText="bothSides"/>
            <wp:docPr id="38" name="Image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6102" cy="46608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6105CFBE" w14:textId="77777777" w:rsidR="00607DE4" w:rsidRDefault="00607DE4">
      <w:pPr>
        <w:pStyle w:val="Standard"/>
      </w:pPr>
    </w:p>
    <w:p w14:paraId="36FF9214" w14:textId="77777777" w:rsidR="00607DE4" w:rsidRDefault="00607DE4">
      <w:pPr>
        <w:pStyle w:val="Standard"/>
      </w:pPr>
    </w:p>
    <w:p w14:paraId="0593CBE1" w14:textId="77777777" w:rsidR="00607DE4" w:rsidRDefault="00607DE4">
      <w:pPr>
        <w:pStyle w:val="Standard"/>
      </w:pPr>
    </w:p>
    <w:p w14:paraId="12013C93" w14:textId="77777777" w:rsidR="00607DE4" w:rsidRDefault="00000000">
      <w:pPr>
        <w:pStyle w:val="Standard"/>
      </w:pPr>
      <w:r>
        <w:t>16)</w:t>
      </w:r>
      <w:proofErr w:type="spellStart"/>
      <w:r>
        <w:t>uname</w:t>
      </w:r>
      <w:proofErr w:type="spellEnd"/>
    </w:p>
    <w:p w14:paraId="547D91F7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36" behindDoc="0" locked="0" layoutInCell="1" allowOverlap="1" wp14:anchorId="3EB63864" wp14:editId="6F9E1909">
            <wp:simplePos x="0" y="0"/>
            <wp:positionH relativeFrom="column">
              <wp:posOffset>34290</wp:posOffset>
            </wp:positionH>
            <wp:positionV relativeFrom="paragraph">
              <wp:posOffset>176534</wp:posOffset>
            </wp:positionV>
            <wp:extent cx="5506087" cy="342900"/>
            <wp:effectExtent l="0" t="0" r="0" b="0"/>
            <wp:wrapSquare wrapText="bothSides"/>
            <wp:docPr id="39" name="Image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087" cy="3429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>OPTIONS:</w:t>
      </w:r>
    </w:p>
    <w:p w14:paraId="7055A444" w14:textId="77777777" w:rsidR="00607DE4" w:rsidRDefault="00607DE4">
      <w:pPr>
        <w:pStyle w:val="Standard"/>
      </w:pPr>
    </w:p>
    <w:p w14:paraId="0FB8D405" w14:textId="77777777" w:rsidR="00550D2A" w:rsidRDefault="00550D2A">
      <w:pPr>
        <w:pStyle w:val="Standard"/>
      </w:pPr>
    </w:p>
    <w:p w14:paraId="68E8704F" w14:textId="77777777" w:rsidR="00550D2A" w:rsidRDefault="00550D2A">
      <w:pPr>
        <w:pStyle w:val="Standard"/>
      </w:pPr>
    </w:p>
    <w:p w14:paraId="208BC85B" w14:textId="40AA8621" w:rsidR="00607DE4" w:rsidRDefault="00000000">
      <w:pPr>
        <w:pStyle w:val="Standard"/>
      </w:pPr>
      <w:proofErr w:type="gramStart"/>
      <w:r>
        <w:lastRenderedPageBreak/>
        <w:t>16.1)</w:t>
      </w:r>
      <w:proofErr w:type="spellStart"/>
      <w:r>
        <w:t>uname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</w:p>
    <w:p w14:paraId="2D920415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40" behindDoc="0" locked="0" layoutInCell="1" allowOverlap="1" wp14:anchorId="1F335DC4" wp14:editId="10A0E679">
            <wp:simplePos x="0" y="0"/>
            <wp:positionH relativeFrom="column">
              <wp:posOffset>57150</wp:posOffset>
            </wp:positionH>
            <wp:positionV relativeFrom="paragraph">
              <wp:posOffset>138431</wp:posOffset>
            </wp:positionV>
            <wp:extent cx="5509259" cy="352428"/>
            <wp:effectExtent l="0" t="0" r="0" b="9522"/>
            <wp:wrapSquare wrapText="bothSides"/>
            <wp:docPr id="40" name="Image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9259" cy="3524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5B355DF" w14:textId="77777777" w:rsidR="00607DE4" w:rsidRDefault="00607DE4">
      <w:pPr>
        <w:pStyle w:val="Standard"/>
      </w:pPr>
    </w:p>
    <w:p w14:paraId="5BF22759" w14:textId="77777777" w:rsidR="00607DE4" w:rsidRDefault="00607DE4">
      <w:pPr>
        <w:pStyle w:val="Standard"/>
      </w:pPr>
    </w:p>
    <w:p w14:paraId="73DC6B47" w14:textId="77777777" w:rsidR="00607DE4" w:rsidRDefault="00607DE4">
      <w:pPr>
        <w:pStyle w:val="Standard"/>
      </w:pPr>
    </w:p>
    <w:p w14:paraId="6A0C7CD9" w14:textId="7919E426" w:rsidR="00607DE4" w:rsidRDefault="00000000">
      <w:pPr>
        <w:pStyle w:val="Standard"/>
      </w:pPr>
      <w:r>
        <w:t>17)</w:t>
      </w:r>
      <w:proofErr w:type="spellStart"/>
      <w:r>
        <w:t>tty</w:t>
      </w:r>
      <w:proofErr w:type="spellEnd"/>
    </w:p>
    <w:p w14:paraId="7C1E8CFC" w14:textId="71528900" w:rsidR="00607DE4" w:rsidRDefault="00550D2A">
      <w:pPr>
        <w:pStyle w:val="Standard"/>
      </w:pPr>
      <w:r>
        <w:rPr>
          <w:noProof/>
        </w:rPr>
        <w:drawing>
          <wp:anchor distT="0" distB="0" distL="114300" distR="114300" simplePos="0" relativeHeight="37" behindDoc="0" locked="0" layoutInCell="1" allowOverlap="1" wp14:anchorId="07B66143" wp14:editId="670BE31C">
            <wp:simplePos x="0" y="0"/>
            <wp:positionH relativeFrom="column">
              <wp:posOffset>71755</wp:posOffset>
            </wp:positionH>
            <wp:positionV relativeFrom="paragraph">
              <wp:posOffset>92710</wp:posOffset>
            </wp:positionV>
            <wp:extent cx="5426707" cy="352428"/>
            <wp:effectExtent l="0" t="0" r="2543" b="9522"/>
            <wp:wrapSquare wrapText="bothSides"/>
            <wp:docPr id="41" name="Image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6707" cy="3524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B139EED" w14:textId="77777777" w:rsidR="00607DE4" w:rsidRDefault="00607DE4">
      <w:pPr>
        <w:pStyle w:val="Standard"/>
      </w:pPr>
    </w:p>
    <w:p w14:paraId="7AC4BBD7" w14:textId="77777777" w:rsidR="00607DE4" w:rsidRDefault="00607DE4">
      <w:pPr>
        <w:pStyle w:val="Standard"/>
      </w:pPr>
    </w:p>
    <w:p w14:paraId="68672DD3" w14:textId="77777777" w:rsidR="00607DE4" w:rsidRDefault="00000000">
      <w:pPr>
        <w:pStyle w:val="Standard"/>
      </w:pPr>
      <w:r>
        <w:t>18)</w:t>
      </w:r>
      <w:proofErr w:type="spellStart"/>
      <w:r>
        <w:t>pwd</w:t>
      </w:r>
      <w:proofErr w:type="spellEnd"/>
    </w:p>
    <w:p w14:paraId="5955E845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38" behindDoc="0" locked="0" layoutInCell="1" allowOverlap="1" wp14:anchorId="68489332" wp14:editId="4343CEE3">
            <wp:simplePos x="0" y="0"/>
            <wp:positionH relativeFrom="margin">
              <wp:align>left</wp:align>
            </wp:positionH>
            <wp:positionV relativeFrom="paragraph">
              <wp:posOffset>81281</wp:posOffset>
            </wp:positionV>
            <wp:extent cx="5646420" cy="351787"/>
            <wp:effectExtent l="0" t="0" r="0" b="0"/>
            <wp:wrapSquare wrapText="bothSides"/>
            <wp:docPr id="42" name="Image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35178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FBC7921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B64BF9F" wp14:editId="0317F27C">
            <wp:simplePos x="0" y="0"/>
            <wp:positionH relativeFrom="margin">
              <wp:posOffset>-83823</wp:posOffset>
            </wp:positionH>
            <wp:positionV relativeFrom="paragraph">
              <wp:posOffset>523878</wp:posOffset>
            </wp:positionV>
            <wp:extent cx="6393183" cy="1120139"/>
            <wp:effectExtent l="0" t="0" r="7617" b="3811"/>
            <wp:wrapSquare wrapText="bothSides"/>
            <wp:docPr id="43" name="Image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3183" cy="11201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>19)</w:t>
      </w:r>
      <w:proofErr w:type="spellStart"/>
      <w:r>
        <w:t>mkdir</w:t>
      </w:r>
      <w:proofErr w:type="spellEnd"/>
    </w:p>
    <w:p w14:paraId="0C7FCD92" w14:textId="77777777" w:rsidR="00607DE4" w:rsidRDefault="00607DE4">
      <w:pPr>
        <w:pStyle w:val="Standard"/>
      </w:pPr>
    </w:p>
    <w:p w14:paraId="1DFE00B4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42" behindDoc="0" locked="0" layoutInCell="1" allowOverlap="1" wp14:anchorId="48BE299B" wp14:editId="424EFFBE">
            <wp:simplePos x="0" y="0"/>
            <wp:positionH relativeFrom="margin">
              <wp:align>left</wp:align>
            </wp:positionH>
            <wp:positionV relativeFrom="paragraph">
              <wp:posOffset>236857</wp:posOffset>
            </wp:positionV>
            <wp:extent cx="5897880" cy="352428"/>
            <wp:effectExtent l="0" t="0" r="7620" b="9522"/>
            <wp:wrapSquare wrapText="bothSides"/>
            <wp:docPr id="44" name="Image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524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>20)cd</w:t>
      </w:r>
    </w:p>
    <w:p w14:paraId="346DC8BE" w14:textId="77777777" w:rsidR="00607DE4" w:rsidRDefault="00607DE4">
      <w:pPr>
        <w:pStyle w:val="Standard"/>
      </w:pPr>
    </w:p>
    <w:p w14:paraId="72BAE235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41" behindDoc="0" locked="0" layoutInCell="1" allowOverlap="1" wp14:anchorId="6BB60419" wp14:editId="40C81863">
            <wp:simplePos x="0" y="0"/>
            <wp:positionH relativeFrom="column">
              <wp:posOffset>41906</wp:posOffset>
            </wp:positionH>
            <wp:positionV relativeFrom="paragraph">
              <wp:posOffset>296549</wp:posOffset>
            </wp:positionV>
            <wp:extent cx="5760720" cy="332741"/>
            <wp:effectExtent l="0" t="0" r="0" b="0"/>
            <wp:wrapSquare wrapText="bothSides"/>
            <wp:docPr id="45" name="Image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>21)cd</w:t>
      </w:r>
      <w:proofErr w:type="gramStart"/>
      <w:r>
        <w:t xml:space="preserve"> ..</w:t>
      </w:r>
      <w:proofErr w:type="gramEnd"/>
    </w:p>
    <w:p w14:paraId="06850C82" w14:textId="77777777" w:rsidR="00607DE4" w:rsidRDefault="00607DE4">
      <w:pPr>
        <w:pStyle w:val="Standard"/>
      </w:pPr>
    </w:p>
    <w:p w14:paraId="393D9771" w14:textId="77777777" w:rsidR="00607DE4" w:rsidRDefault="00000000">
      <w:pPr>
        <w:pStyle w:val="Standard"/>
      </w:pPr>
      <w:r>
        <w:t>22)</w:t>
      </w:r>
      <w:proofErr w:type="spellStart"/>
      <w:r>
        <w:t>rmdir</w:t>
      </w:r>
      <w:proofErr w:type="spellEnd"/>
    </w:p>
    <w:p w14:paraId="0AE79715" w14:textId="77777777" w:rsidR="00607DE4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43" behindDoc="0" locked="0" layoutInCell="1" allowOverlap="1" wp14:anchorId="575C579E" wp14:editId="0C9A3772">
            <wp:simplePos x="0" y="0"/>
            <wp:positionH relativeFrom="margin">
              <wp:posOffset>-3813</wp:posOffset>
            </wp:positionH>
            <wp:positionV relativeFrom="paragraph">
              <wp:posOffset>48262</wp:posOffset>
            </wp:positionV>
            <wp:extent cx="5699756" cy="970919"/>
            <wp:effectExtent l="0" t="0" r="0" b="631"/>
            <wp:wrapSquare wrapText="bothSides"/>
            <wp:docPr id="46" name="Image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9756" cy="97091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719BA99D" w14:textId="77777777" w:rsidR="00607DE4" w:rsidRDefault="00607DE4">
      <w:pPr>
        <w:pStyle w:val="Standard"/>
      </w:pPr>
    </w:p>
    <w:p w14:paraId="7BC6D395" w14:textId="77777777" w:rsidR="00607DE4" w:rsidRDefault="00607DE4">
      <w:pPr>
        <w:pStyle w:val="Standard"/>
      </w:pPr>
    </w:p>
    <w:p w14:paraId="15AFFC88" w14:textId="77777777" w:rsidR="00607DE4" w:rsidRDefault="00607DE4">
      <w:pPr>
        <w:pStyle w:val="Standard"/>
      </w:pPr>
    </w:p>
    <w:p w14:paraId="1B77BB8F" w14:textId="77777777" w:rsidR="00607DE4" w:rsidRDefault="00607DE4">
      <w:pPr>
        <w:pStyle w:val="Standard"/>
      </w:pPr>
    </w:p>
    <w:p w14:paraId="5B6321BB" w14:textId="77777777" w:rsidR="00607DE4" w:rsidRDefault="00607DE4">
      <w:pPr>
        <w:pStyle w:val="Standard"/>
      </w:pPr>
    </w:p>
    <w:p w14:paraId="0511F966" w14:textId="77777777" w:rsidR="00607DE4" w:rsidRDefault="00607DE4">
      <w:pPr>
        <w:pStyle w:val="Standard"/>
      </w:pPr>
    </w:p>
    <w:p w14:paraId="1D997834" w14:textId="77777777" w:rsidR="00607DE4" w:rsidRDefault="00000000">
      <w:pPr>
        <w:pStyle w:val="Standard"/>
      </w:pPr>
      <w:r>
        <w:t>23)cp</w:t>
      </w:r>
    </w:p>
    <w:p w14:paraId="23A51492" w14:textId="77777777" w:rsidR="00607DE4" w:rsidRDefault="00000000">
      <w:pPr>
        <w:pStyle w:val="Standard"/>
      </w:pPr>
      <w:r>
        <w:rPr>
          <w:noProof/>
        </w:rPr>
        <w:drawing>
          <wp:inline distT="0" distB="0" distL="0" distR="0" wp14:anchorId="134DCB3C" wp14:editId="2A7A86D4">
            <wp:extent cx="6120134" cy="906783"/>
            <wp:effectExtent l="0" t="0" r="0" b="7617"/>
            <wp:docPr id="47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9067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F12E8ED" w14:textId="77777777" w:rsidR="00607DE4" w:rsidRDefault="00000000">
      <w:pPr>
        <w:pStyle w:val="Standard"/>
      </w:pPr>
      <w:r>
        <w:t>OPTIONS:</w:t>
      </w:r>
    </w:p>
    <w:p w14:paraId="637E954D" w14:textId="77777777" w:rsidR="00607DE4" w:rsidRDefault="00000000">
      <w:pPr>
        <w:pStyle w:val="Standard"/>
      </w:pPr>
      <w:r>
        <w:t>23.1) cp -</w:t>
      </w:r>
      <w:proofErr w:type="spellStart"/>
      <w:r>
        <w:t>i</w:t>
      </w:r>
      <w:proofErr w:type="spellEnd"/>
    </w:p>
    <w:p w14:paraId="0A329693" w14:textId="77777777" w:rsidR="00607DE4" w:rsidRDefault="00000000">
      <w:pPr>
        <w:pStyle w:val="Standard"/>
      </w:pPr>
      <w:r>
        <w:rPr>
          <w:noProof/>
        </w:rPr>
        <w:drawing>
          <wp:inline distT="0" distB="0" distL="0" distR="0" wp14:anchorId="3993382D" wp14:editId="5FDEE2EC">
            <wp:extent cx="5883469" cy="333417"/>
            <wp:effectExtent l="0" t="0" r="2981" b="9483"/>
            <wp:docPr id="48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83469" cy="33341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1C73295" w14:textId="77777777" w:rsidR="00607DE4" w:rsidRDefault="00607DE4">
      <w:pPr>
        <w:pStyle w:val="Standard"/>
      </w:pPr>
    </w:p>
    <w:p w14:paraId="61EC6C46" w14:textId="77777777" w:rsidR="00607DE4" w:rsidRDefault="00000000">
      <w:pPr>
        <w:pStyle w:val="Standard"/>
      </w:pPr>
      <w:r>
        <w:t>24) rm</w:t>
      </w:r>
    </w:p>
    <w:p w14:paraId="460293B8" w14:textId="77777777" w:rsidR="00607DE4" w:rsidRDefault="00000000">
      <w:pPr>
        <w:pStyle w:val="Standard"/>
      </w:pPr>
      <w:r>
        <w:t>OPTIONS:</w:t>
      </w:r>
    </w:p>
    <w:p w14:paraId="6BE9CEF6" w14:textId="77777777" w:rsidR="00607DE4" w:rsidRDefault="00000000">
      <w:pPr>
        <w:pStyle w:val="Standard"/>
      </w:pPr>
      <w:r>
        <w:lastRenderedPageBreak/>
        <w:t>24.1) rm -</w:t>
      </w:r>
      <w:proofErr w:type="spellStart"/>
      <w:r>
        <w:t>i</w:t>
      </w:r>
      <w:proofErr w:type="spellEnd"/>
    </w:p>
    <w:p w14:paraId="03B59A66" w14:textId="77777777" w:rsidR="00607DE4" w:rsidRDefault="00607DE4">
      <w:pPr>
        <w:pStyle w:val="Standard"/>
      </w:pPr>
    </w:p>
    <w:p w14:paraId="68F0E53D" w14:textId="77777777" w:rsidR="00607DE4" w:rsidRDefault="00000000">
      <w:pPr>
        <w:pStyle w:val="Standard"/>
      </w:pPr>
      <w:r>
        <w:rPr>
          <w:noProof/>
        </w:rPr>
        <w:drawing>
          <wp:inline distT="0" distB="0" distL="0" distR="0" wp14:anchorId="04B46A01" wp14:editId="18535BEB">
            <wp:extent cx="5772963" cy="891668"/>
            <wp:effectExtent l="0" t="0" r="0" b="3682"/>
            <wp:docPr id="49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2963" cy="89166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C97391C" w14:textId="77777777" w:rsidR="00607DE4" w:rsidRDefault="00000000">
      <w:pPr>
        <w:pStyle w:val="Standard"/>
      </w:pPr>
      <w:r>
        <w:t>25)mv</w:t>
      </w:r>
    </w:p>
    <w:p w14:paraId="5076F336" w14:textId="77777777" w:rsidR="00607DE4" w:rsidRDefault="00607DE4">
      <w:pPr>
        <w:pStyle w:val="Standard"/>
      </w:pPr>
    </w:p>
    <w:p w14:paraId="7E5D4B2F" w14:textId="77777777" w:rsidR="00607DE4" w:rsidRDefault="00000000">
      <w:pPr>
        <w:pStyle w:val="Standard"/>
      </w:pPr>
      <w:r>
        <w:rPr>
          <w:noProof/>
        </w:rPr>
        <w:drawing>
          <wp:inline distT="0" distB="0" distL="0" distR="0" wp14:anchorId="50F9F8A6" wp14:editId="20C4CD93">
            <wp:extent cx="5860599" cy="769723"/>
            <wp:effectExtent l="0" t="0" r="6801" b="0"/>
            <wp:docPr id="50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60599" cy="7697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C1A51D8" w14:textId="77777777" w:rsidR="00607DE4" w:rsidRDefault="00000000">
      <w:pPr>
        <w:pStyle w:val="Standard"/>
      </w:pPr>
      <w:r>
        <w:t xml:space="preserve">26) </w:t>
      </w:r>
      <w:proofErr w:type="spellStart"/>
      <w:r>
        <w:t>cmp</w:t>
      </w:r>
      <w:proofErr w:type="spellEnd"/>
    </w:p>
    <w:p w14:paraId="78C2AA66" w14:textId="77777777" w:rsidR="00607DE4" w:rsidRDefault="00607DE4">
      <w:pPr>
        <w:pStyle w:val="Standard"/>
      </w:pPr>
    </w:p>
    <w:p w14:paraId="5F101093" w14:textId="77777777" w:rsidR="00607DE4" w:rsidRDefault="00000000">
      <w:pPr>
        <w:pStyle w:val="Standard"/>
      </w:pPr>
      <w:r>
        <w:rPr>
          <w:noProof/>
        </w:rPr>
        <w:drawing>
          <wp:inline distT="0" distB="0" distL="0" distR="0" wp14:anchorId="390F4F01" wp14:editId="1B56A199">
            <wp:extent cx="5792010" cy="428689"/>
            <wp:effectExtent l="0" t="0" r="0" b="9461"/>
            <wp:docPr id="51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92010" cy="42868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658CB9F" w14:textId="77777777" w:rsidR="00607DE4" w:rsidRDefault="00607DE4">
      <w:pPr>
        <w:pStyle w:val="Standard"/>
      </w:pPr>
    </w:p>
    <w:p w14:paraId="17883BAD" w14:textId="77777777" w:rsidR="00607DE4" w:rsidRDefault="00000000">
      <w:pPr>
        <w:pStyle w:val="Standard"/>
      </w:pPr>
      <w:r>
        <w:t xml:space="preserve">27) </w:t>
      </w:r>
      <w:proofErr w:type="spellStart"/>
      <w:r>
        <w:t>chmod</w:t>
      </w:r>
      <w:proofErr w:type="spellEnd"/>
      <w:r>
        <w:t xml:space="preserve"> [relative and absolute] -&gt; At last</w:t>
      </w:r>
    </w:p>
    <w:p w14:paraId="60661611" w14:textId="77777777" w:rsidR="00607DE4" w:rsidRDefault="00607DE4">
      <w:pPr>
        <w:pStyle w:val="Standard"/>
      </w:pPr>
    </w:p>
    <w:p w14:paraId="4769692F" w14:textId="77777777" w:rsidR="00607DE4" w:rsidRDefault="00000000">
      <w:pPr>
        <w:pStyle w:val="Standard"/>
      </w:pPr>
      <w:r>
        <w:t>28)Shell variable declaration and display value</w:t>
      </w:r>
    </w:p>
    <w:p w14:paraId="31F51634" w14:textId="77777777" w:rsidR="00607DE4" w:rsidRDefault="00000000">
      <w:pPr>
        <w:pStyle w:val="Standard"/>
      </w:pPr>
      <w:r>
        <w:rPr>
          <w:noProof/>
        </w:rPr>
        <w:drawing>
          <wp:inline distT="0" distB="0" distL="0" distR="0" wp14:anchorId="658221F4" wp14:editId="4C5D7065">
            <wp:extent cx="5860599" cy="647788"/>
            <wp:effectExtent l="0" t="0" r="6801" b="0"/>
            <wp:docPr id="52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60599" cy="64778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2619279" w14:textId="77777777" w:rsidR="00607DE4" w:rsidRDefault="00607DE4">
      <w:pPr>
        <w:pStyle w:val="Standard"/>
      </w:pPr>
    </w:p>
    <w:p w14:paraId="143CEDAC" w14:textId="77777777" w:rsidR="00607DE4" w:rsidRDefault="00000000">
      <w:pPr>
        <w:pStyle w:val="Standard"/>
      </w:pPr>
      <w:r>
        <w:t>29) head</w:t>
      </w:r>
    </w:p>
    <w:p w14:paraId="00769E6E" w14:textId="77777777" w:rsidR="00607DE4" w:rsidRDefault="00000000">
      <w:pPr>
        <w:pStyle w:val="Standard"/>
      </w:pPr>
      <w:r>
        <w:rPr>
          <w:noProof/>
        </w:rPr>
        <w:drawing>
          <wp:inline distT="0" distB="0" distL="0" distR="0" wp14:anchorId="37ADBBF7" wp14:editId="1F10D470">
            <wp:extent cx="6120134" cy="1348739"/>
            <wp:effectExtent l="0" t="0" r="0" b="3811"/>
            <wp:docPr id="53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13487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1A88540" w14:textId="77777777" w:rsidR="00607DE4" w:rsidRDefault="00000000">
      <w:pPr>
        <w:pStyle w:val="Standard"/>
      </w:pPr>
      <w:r>
        <w:t>OPTIONS:</w:t>
      </w:r>
    </w:p>
    <w:p w14:paraId="190CD74C" w14:textId="77777777" w:rsidR="00607DE4" w:rsidRDefault="00000000">
      <w:pPr>
        <w:pStyle w:val="Standard"/>
      </w:pPr>
      <w:r>
        <w:t>29.1) head -n</w:t>
      </w:r>
    </w:p>
    <w:p w14:paraId="1CAC44E5" w14:textId="77777777" w:rsidR="00607DE4" w:rsidRDefault="00000000">
      <w:pPr>
        <w:pStyle w:val="Standard"/>
      </w:pPr>
      <w:r>
        <w:rPr>
          <w:noProof/>
        </w:rPr>
        <w:drawing>
          <wp:inline distT="0" distB="0" distL="0" distR="0" wp14:anchorId="63B2A121" wp14:editId="56DC6406">
            <wp:extent cx="6019796" cy="784856"/>
            <wp:effectExtent l="0" t="0" r="4" b="0"/>
            <wp:docPr id="54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19796" cy="7848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7DBC735" w14:textId="77777777" w:rsidR="00607DE4" w:rsidRDefault="00607DE4"/>
    <w:p w14:paraId="6575F0B4" w14:textId="77777777" w:rsidR="00607DE4" w:rsidRDefault="00000000">
      <w:r>
        <w:t>30)  tail</w:t>
      </w:r>
    </w:p>
    <w:p w14:paraId="78A008EC" w14:textId="77777777" w:rsidR="00607DE4" w:rsidRDefault="00000000">
      <w:r>
        <w:rPr>
          <w:noProof/>
        </w:rPr>
        <w:drawing>
          <wp:inline distT="0" distB="0" distL="0" distR="0" wp14:anchorId="5FF62FBE" wp14:editId="029265A4">
            <wp:extent cx="5777398" cy="1207044"/>
            <wp:effectExtent l="0" t="0" r="0" b="0"/>
            <wp:docPr id="55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77398" cy="120704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E833647" w14:textId="77777777" w:rsidR="00607DE4" w:rsidRDefault="00607DE4"/>
    <w:p w14:paraId="7AC61509" w14:textId="77777777" w:rsidR="00607DE4" w:rsidRDefault="00000000">
      <w:r>
        <w:lastRenderedPageBreak/>
        <w:t>OPTIONS:</w:t>
      </w:r>
    </w:p>
    <w:p w14:paraId="1C21F2E8" w14:textId="77777777" w:rsidR="00607DE4" w:rsidRDefault="00000000">
      <w:r>
        <w:t>30.1) tail -n</w:t>
      </w:r>
    </w:p>
    <w:p w14:paraId="5D7072D7" w14:textId="77777777" w:rsidR="00607DE4" w:rsidRDefault="00000000">
      <w:r>
        <w:rPr>
          <w:noProof/>
        </w:rPr>
        <w:drawing>
          <wp:inline distT="0" distB="0" distL="0" distR="0" wp14:anchorId="45520158" wp14:editId="760A72B9">
            <wp:extent cx="5858697" cy="861181"/>
            <wp:effectExtent l="0" t="0" r="8703" b="0"/>
            <wp:docPr id="56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58697" cy="8611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DF283AA" w14:textId="77777777" w:rsidR="00607DE4" w:rsidRDefault="00607DE4"/>
    <w:p w14:paraId="1BB1D745" w14:textId="77777777" w:rsidR="00607DE4" w:rsidRDefault="00000000">
      <w:r>
        <w:t>31) cut</w:t>
      </w:r>
    </w:p>
    <w:p w14:paraId="109C22A0" w14:textId="77777777" w:rsidR="00607DE4" w:rsidRDefault="00000000">
      <w:r>
        <w:t>OPTIONS:</w:t>
      </w:r>
    </w:p>
    <w:p w14:paraId="50E8FC36" w14:textId="77777777" w:rsidR="00607DE4" w:rsidRDefault="00000000">
      <w:r>
        <w:t>31.1) cut -c</w:t>
      </w:r>
    </w:p>
    <w:p w14:paraId="15208447" w14:textId="77777777" w:rsidR="00607DE4" w:rsidRDefault="00000000">
      <w:r>
        <w:rPr>
          <w:noProof/>
        </w:rPr>
        <w:drawing>
          <wp:inline distT="0" distB="0" distL="0" distR="0" wp14:anchorId="09E00751" wp14:editId="72855550">
            <wp:extent cx="3048426" cy="1707120"/>
            <wp:effectExtent l="0" t="0" r="0" b="7380"/>
            <wp:docPr id="57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8426" cy="17071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6C252" wp14:editId="69F978C3">
            <wp:extent cx="2772058" cy="1742453"/>
            <wp:effectExtent l="0" t="0" r="9242" b="0"/>
            <wp:docPr id="58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72058" cy="174245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11A49A1" w14:textId="77777777" w:rsidR="00550D2A" w:rsidRDefault="00550D2A"/>
    <w:p w14:paraId="1B7F5769" w14:textId="2371D58D" w:rsidR="00607DE4" w:rsidRDefault="00000000">
      <w:r>
        <w:t>31.2) cut -f</w:t>
      </w:r>
    </w:p>
    <w:p w14:paraId="7F4912C9" w14:textId="77777777" w:rsidR="00607DE4" w:rsidRDefault="00000000">
      <w:r>
        <w:rPr>
          <w:noProof/>
        </w:rPr>
        <w:drawing>
          <wp:anchor distT="0" distB="0" distL="114300" distR="114300" simplePos="0" relativeHeight="251671552" behindDoc="0" locked="0" layoutInCell="1" allowOverlap="1" wp14:anchorId="229ABACB" wp14:editId="24FCB977">
            <wp:simplePos x="0" y="0"/>
            <wp:positionH relativeFrom="column">
              <wp:posOffset>-64766</wp:posOffset>
            </wp:positionH>
            <wp:positionV relativeFrom="paragraph">
              <wp:posOffset>68580</wp:posOffset>
            </wp:positionV>
            <wp:extent cx="5623559" cy="1424936"/>
            <wp:effectExtent l="0" t="0" r="0" b="3814"/>
            <wp:wrapSquare wrapText="bothSides"/>
            <wp:docPr id="59" name="Image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3559" cy="142493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1629957" w14:textId="77777777" w:rsidR="00607DE4" w:rsidRDefault="00607DE4"/>
    <w:p w14:paraId="2EA15CDF" w14:textId="77777777" w:rsidR="00607DE4" w:rsidRDefault="00607DE4"/>
    <w:p w14:paraId="7F74AEAD" w14:textId="77777777" w:rsidR="00607DE4" w:rsidRDefault="00607DE4"/>
    <w:p w14:paraId="3A5E109E" w14:textId="77777777" w:rsidR="00607DE4" w:rsidRDefault="00607DE4"/>
    <w:p w14:paraId="45B05B49" w14:textId="77777777" w:rsidR="00607DE4" w:rsidRDefault="00607DE4"/>
    <w:p w14:paraId="19AAC9DA" w14:textId="77777777" w:rsidR="00607DE4" w:rsidRDefault="00607DE4"/>
    <w:p w14:paraId="480E6ADD" w14:textId="77777777" w:rsidR="00607DE4" w:rsidRDefault="00607DE4"/>
    <w:p w14:paraId="6C2682BD" w14:textId="77777777" w:rsidR="00607DE4" w:rsidRDefault="00607DE4"/>
    <w:p w14:paraId="1C72806D" w14:textId="77777777" w:rsidR="00607DE4" w:rsidRDefault="00000000">
      <w:r>
        <w:t>32) sort</w:t>
      </w:r>
    </w:p>
    <w:p w14:paraId="6FB5A17F" w14:textId="77777777" w:rsidR="00607DE4" w:rsidRDefault="00000000">
      <w:r>
        <w:rPr>
          <w:noProof/>
        </w:rPr>
        <w:drawing>
          <wp:inline distT="0" distB="0" distL="0" distR="0" wp14:anchorId="0E63DB28" wp14:editId="27DB479A">
            <wp:extent cx="5772963" cy="1516596"/>
            <wp:effectExtent l="0" t="0" r="0" b="7404"/>
            <wp:docPr id="60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2963" cy="15165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3680C26" w14:textId="77777777" w:rsidR="00607DE4" w:rsidRDefault="00000000">
      <w:r>
        <w:t>OPTIONS</w:t>
      </w:r>
    </w:p>
    <w:p w14:paraId="69A6E312" w14:textId="77777777" w:rsidR="00607DE4" w:rsidRDefault="00000000">
      <w:proofErr w:type="gramStart"/>
      <w:r>
        <w:t>32.1)sort</w:t>
      </w:r>
      <w:proofErr w:type="gramEnd"/>
      <w:r>
        <w:t xml:space="preserve"> -t</w:t>
      </w:r>
    </w:p>
    <w:p w14:paraId="2B388D75" w14:textId="33E836CD" w:rsidR="00607DE4" w:rsidRDefault="00000000">
      <w:r>
        <w:rPr>
          <w:noProof/>
        </w:rPr>
        <w:drawing>
          <wp:inline distT="0" distB="0" distL="0" distR="0" wp14:anchorId="2256B005" wp14:editId="30652925">
            <wp:extent cx="5851525" cy="1493520"/>
            <wp:effectExtent l="0" t="0" r="0" b="0"/>
            <wp:docPr id="61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54880" cy="14943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proofErr w:type="gramStart"/>
      <w:r>
        <w:lastRenderedPageBreak/>
        <w:t>32.2)sort</w:t>
      </w:r>
      <w:proofErr w:type="gramEnd"/>
      <w:r>
        <w:t xml:space="preserve"> -r</w:t>
      </w:r>
    </w:p>
    <w:p w14:paraId="33977DE6" w14:textId="77777777" w:rsidR="00607DE4" w:rsidRDefault="00000000">
      <w:r>
        <w:rPr>
          <w:noProof/>
        </w:rPr>
        <w:drawing>
          <wp:inline distT="0" distB="0" distL="0" distR="0" wp14:anchorId="3720A27C" wp14:editId="7A0637CD">
            <wp:extent cx="5572929" cy="1508979"/>
            <wp:effectExtent l="0" t="0" r="8721" b="0"/>
            <wp:docPr id="62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2929" cy="15089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5C5A377" w14:textId="77777777" w:rsidR="00607DE4" w:rsidRDefault="00607DE4"/>
    <w:p w14:paraId="1A1CEDF1" w14:textId="77777777" w:rsidR="00607DE4" w:rsidRDefault="00000000">
      <w:r>
        <w:t>32.3) sort -k</w:t>
      </w:r>
    </w:p>
    <w:p w14:paraId="62E0E4A1" w14:textId="77777777" w:rsidR="00607DE4" w:rsidRDefault="00000000">
      <w:r>
        <w:rPr>
          <w:noProof/>
        </w:rPr>
        <w:drawing>
          <wp:inline distT="0" distB="0" distL="0" distR="0" wp14:anchorId="5B979B9F" wp14:editId="623A0F2E">
            <wp:extent cx="5800258" cy="1297570"/>
            <wp:effectExtent l="0" t="0" r="0" b="0"/>
            <wp:docPr id="63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00258" cy="129757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444C7AE" w14:textId="77777777" w:rsidR="00550D2A" w:rsidRDefault="00550D2A"/>
    <w:p w14:paraId="68AFE986" w14:textId="468E8302" w:rsidR="00607DE4" w:rsidRDefault="00000000">
      <w:r>
        <w:t>32.4) sort -r -k</w:t>
      </w:r>
    </w:p>
    <w:p w14:paraId="3F9EAF3E" w14:textId="77777777" w:rsidR="00607DE4" w:rsidRDefault="00000000">
      <w:r>
        <w:rPr>
          <w:noProof/>
        </w:rPr>
        <w:drawing>
          <wp:inline distT="0" distB="0" distL="0" distR="0" wp14:anchorId="6865518B" wp14:editId="11F628AD">
            <wp:extent cx="5896810" cy="1547082"/>
            <wp:effectExtent l="0" t="0" r="8690" b="0"/>
            <wp:docPr id="64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96810" cy="15470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5B5B723" w14:textId="77777777" w:rsidR="00607DE4" w:rsidRDefault="00607DE4"/>
    <w:p w14:paraId="673F9CD8" w14:textId="77777777" w:rsidR="00607DE4" w:rsidRDefault="00000000">
      <w:r>
        <w:t>33) tr</w:t>
      </w:r>
    </w:p>
    <w:p w14:paraId="0E70F03A" w14:textId="77777777" w:rsidR="00607DE4" w:rsidRDefault="00000000">
      <w:r>
        <w:rPr>
          <w:noProof/>
        </w:rPr>
        <w:drawing>
          <wp:inline distT="0" distB="0" distL="0" distR="0" wp14:anchorId="2B832CE5" wp14:editId="625E21EF">
            <wp:extent cx="5944441" cy="1653774"/>
            <wp:effectExtent l="0" t="0" r="0" b="3576"/>
            <wp:docPr id="65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4441" cy="165377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DBC87D0" w14:textId="77777777" w:rsidR="00607DE4" w:rsidRDefault="00607DE4"/>
    <w:p w14:paraId="64B2E684" w14:textId="77777777" w:rsidR="00607DE4" w:rsidRDefault="00000000">
      <w:r>
        <w:t>33.1) tr on head</w:t>
      </w:r>
    </w:p>
    <w:p w14:paraId="3E423962" w14:textId="77777777" w:rsidR="00607DE4" w:rsidRDefault="00000000">
      <w:r>
        <w:rPr>
          <w:noProof/>
        </w:rPr>
        <w:drawing>
          <wp:inline distT="0" distB="0" distL="0" distR="0" wp14:anchorId="5048B85F" wp14:editId="10D5F998">
            <wp:extent cx="6120134" cy="748665"/>
            <wp:effectExtent l="0" t="0" r="0" b="0"/>
            <wp:docPr id="66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74866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15BCB96" w14:textId="77777777" w:rsidR="00550D2A" w:rsidRDefault="00550D2A"/>
    <w:p w14:paraId="0DA03FDE" w14:textId="71994E3F" w:rsidR="00607DE4" w:rsidRDefault="00000000">
      <w:r>
        <w:t>33.2) tr on tail</w:t>
      </w:r>
    </w:p>
    <w:p w14:paraId="57BEE444" w14:textId="77777777" w:rsidR="00607DE4" w:rsidRDefault="00000000">
      <w:r>
        <w:rPr>
          <w:noProof/>
        </w:rPr>
        <w:lastRenderedPageBreak/>
        <w:drawing>
          <wp:inline distT="0" distB="0" distL="0" distR="0" wp14:anchorId="7BD4F0F7" wp14:editId="332D2F23">
            <wp:extent cx="6157167" cy="866265"/>
            <wp:effectExtent l="0" t="0" r="0" b="0"/>
            <wp:docPr id="67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57167" cy="86626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147DC85" w14:textId="77777777" w:rsidR="00607DE4" w:rsidRDefault="00607DE4"/>
    <w:p w14:paraId="4CE3AFA9" w14:textId="77777777" w:rsidR="00607DE4" w:rsidRDefault="00000000">
      <w:r>
        <w:t>33.3) tr -d</w:t>
      </w:r>
    </w:p>
    <w:p w14:paraId="55D6BBF6" w14:textId="77777777" w:rsidR="00607DE4" w:rsidRDefault="00000000">
      <w:r>
        <w:rPr>
          <w:noProof/>
        </w:rPr>
        <w:drawing>
          <wp:inline distT="0" distB="0" distL="0" distR="0" wp14:anchorId="677631D9" wp14:editId="3C632D65">
            <wp:extent cx="6120134" cy="820417"/>
            <wp:effectExtent l="0" t="0" r="0" b="0"/>
            <wp:docPr id="68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82041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3E84A04" w14:textId="77777777" w:rsidR="00550D2A" w:rsidRDefault="00550D2A"/>
    <w:p w14:paraId="52743437" w14:textId="716C3DD6" w:rsidR="00607DE4" w:rsidRDefault="00000000">
      <w:r>
        <w:t xml:space="preserve">33.4) </w:t>
      </w:r>
      <w:proofErr w:type="gramStart"/>
      <w:r>
        <w:t>tr  [</w:t>
      </w:r>
      <w:proofErr w:type="gramEnd"/>
      <w:r>
        <w:t>changing cases]</w:t>
      </w:r>
    </w:p>
    <w:p w14:paraId="608D3865" w14:textId="41874337" w:rsidR="00550D2A" w:rsidRDefault="00550D2A">
      <w:r>
        <w:rPr>
          <w:noProof/>
        </w:rPr>
        <w:drawing>
          <wp:inline distT="0" distB="0" distL="0" distR="0" wp14:anchorId="7D2A7329" wp14:editId="4A7AD48A">
            <wp:extent cx="6115050" cy="1744980"/>
            <wp:effectExtent l="0" t="0" r="0" b="7620"/>
            <wp:docPr id="69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52660" cy="175571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F040137" w14:textId="01DF720D" w:rsidR="00607DE4" w:rsidRDefault="00607DE4"/>
    <w:p w14:paraId="1E8C8A3F" w14:textId="77777777" w:rsidR="00550D2A" w:rsidRDefault="00550D2A"/>
    <w:p w14:paraId="67AF6FA6" w14:textId="599E0757" w:rsidR="00607DE4" w:rsidRDefault="00000000">
      <w:r>
        <w:t>33.5) tr -s</w:t>
      </w:r>
    </w:p>
    <w:p w14:paraId="505B16E2" w14:textId="77777777" w:rsidR="00607DE4" w:rsidRDefault="00000000">
      <w:r>
        <w:rPr>
          <w:noProof/>
        </w:rPr>
        <w:drawing>
          <wp:inline distT="0" distB="0" distL="0" distR="0" wp14:anchorId="58DAAA9F" wp14:editId="57D0839B">
            <wp:extent cx="6089254" cy="2103421"/>
            <wp:effectExtent l="0" t="0" r="6746" b="0"/>
            <wp:docPr id="70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89254" cy="21034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189C54D" w14:textId="77777777" w:rsidR="00607DE4" w:rsidRDefault="00607DE4"/>
    <w:p w14:paraId="2D62F5B6" w14:textId="77777777" w:rsidR="00607DE4" w:rsidRDefault="00000000">
      <w:r>
        <w:t>34) grep</w:t>
      </w:r>
    </w:p>
    <w:p w14:paraId="48791FAF" w14:textId="77777777" w:rsidR="00607DE4" w:rsidRDefault="00000000">
      <w:r>
        <w:rPr>
          <w:noProof/>
        </w:rPr>
        <w:drawing>
          <wp:inline distT="0" distB="0" distL="0" distR="0" wp14:anchorId="7555B616" wp14:editId="74374F98">
            <wp:extent cx="6035881" cy="807835"/>
            <wp:effectExtent l="0" t="0" r="2969" b="0"/>
            <wp:docPr id="71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35881" cy="80783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9C14ADF" w14:textId="77777777" w:rsidR="00607DE4" w:rsidRDefault="00607DE4"/>
    <w:p w14:paraId="37624619" w14:textId="77777777" w:rsidR="00607DE4" w:rsidRDefault="00000000">
      <w:r>
        <w:t>OPTIONS:</w:t>
      </w:r>
    </w:p>
    <w:p w14:paraId="5027F4F0" w14:textId="77777777" w:rsidR="00607DE4" w:rsidRDefault="00000000">
      <w:r>
        <w:t>34.1) grep -</w:t>
      </w:r>
      <w:proofErr w:type="spellStart"/>
      <w:r>
        <w:t>i</w:t>
      </w:r>
      <w:proofErr w:type="spellEnd"/>
    </w:p>
    <w:p w14:paraId="27EC7C72" w14:textId="77777777" w:rsidR="00607DE4" w:rsidRDefault="00000000">
      <w:r>
        <w:rPr>
          <w:noProof/>
        </w:rPr>
        <w:lastRenderedPageBreak/>
        <w:drawing>
          <wp:inline distT="0" distB="0" distL="0" distR="0" wp14:anchorId="08F55FC0" wp14:editId="48670105">
            <wp:extent cx="6066367" cy="800209"/>
            <wp:effectExtent l="0" t="0" r="0" b="0"/>
            <wp:docPr id="72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66367" cy="80020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0BAE3D1" w14:textId="77777777" w:rsidR="00550D2A" w:rsidRDefault="00550D2A"/>
    <w:p w14:paraId="366EF26A" w14:textId="10A04D1C" w:rsidR="00607DE4" w:rsidRDefault="00000000">
      <w:r>
        <w:t>34.2) grep -v</w:t>
      </w:r>
    </w:p>
    <w:p w14:paraId="59568D8B" w14:textId="77777777" w:rsidR="00607DE4" w:rsidRDefault="00000000">
      <w:r>
        <w:rPr>
          <w:noProof/>
        </w:rPr>
        <w:drawing>
          <wp:inline distT="0" distB="0" distL="0" distR="0" wp14:anchorId="329F0677" wp14:editId="19C7E16B">
            <wp:extent cx="6120134" cy="1181103"/>
            <wp:effectExtent l="0" t="0" r="0" b="0"/>
            <wp:docPr id="73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1181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88100CF" w14:textId="77777777" w:rsidR="00607DE4" w:rsidRDefault="00607DE4"/>
    <w:p w14:paraId="3808F3F2" w14:textId="77777777" w:rsidR="00607DE4" w:rsidRDefault="00000000">
      <w:r>
        <w:t>34.3) grep -c</w:t>
      </w:r>
    </w:p>
    <w:p w14:paraId="63C275BD" w14:textId="10D583F6" w:rsidR="00550D2A" w:rsidRDefault="00000000">
      <w:r>
        <w:rPr>
          <w:noProof/>
        </w:rPr>
        <w:drawing>
          <wp:inline distT="0" distB="0" distL="0" distR="0" wp14:anchorId="241F85B6" wp14:editId="685967AA">
            <wp:extent cx="5953960" cy="400104"/>
            <wp:effectExtent l="0" t="0" r="8690" b="0"/>
            <wp:docPr id="74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53960" cy="40010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AA97539" w14:textId="4CC2AF0D" w:rsidR="00607DE4" w:rsidRDefault="00000000">
      <w:r>
        <w:t>34.4) grep -e</w:t>
      </w:r>
    </w:p>
    <w:p w14:paraId="4202CF5E" w14:textId="77777777" w:rsidR="00607DE4" w:rsidRDefault="00000000">
      <w:r>
        <w:rPr>
          <w:noProof/>
        </w:rPr>
        <w:drawing>
          <wp:inline distT="0" distB="0" distL="0" distR="0" wp14:anchorId="48EAC8B6" wp14:editId="7222D3CB">
            <wp:extent cx="6120134" cy="582299"/>
            <wp:effectExtent l="0" t="0" r="0" b="8251"/>
            <wp:docPr id="75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58229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7D95493" w14:textId="77777777" w:rsidR="00550D2A" w:rsidRDefault="00550D2A"/>
    <w:p w14:paraId="00DA23D1" w14:textId="362BC2B4" w:rsidR="00607DE4" w:rsidRDefault="00000000">
      <w:r>
        <w:t>34.5) grep -l</w:t>
      </w:r>
    </w:p>
    <w:p w14:paraId="4B9CB429" w14:textId="77777777" w:rsidR="00607DE4" w:rsidRDefault="00000000">
      <w:r>
        <w:rPr>
          <w:noProof/>
        </w:rPr>
        <w:drawing>
          <wp:inline distT="0" distB="0" distL="0" distR="0" wp14:anchorId="3D23FF3E" wp14:editId="2903C7F7">
            <wp:extent cx="6096853" cy="428689"/>
            <wp:effectExtent l="0" t="0" r="0" b="9461"/>
            <wp:docPr id="76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96853" cy="42868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A70487C" w14:textId="77777777" w:rsidR="00550D2A" w:rsidRDefault="00550D2A"/>
    <w:p w14:paraId="55B85B51" w14:textId="778E556E" w:rsidR="00607DE4" w:rsidRDefault="00000000">
      <w:r>
        <w:t>34.6) grep [pattern]</w:t>
      </w:r>
    </w:p>
    <w:p w14:paraId="0D446AE7" w14:textId="77777777" w:rsidR="00550D2A" w:rsidRDefault="00000000">
      <w:r>
        <w:rPr>
          <w:noProof/>
        </w:rPr>
        <w:drawing>
          <wp:inline distT="0" distB="0" distL="0" distR="0" wp14:anchorId="111B0B6D" wp14:editId="55920D05">
            <wp:extent cx="5948857" cy="579629"/>
            <wp:effectExtent l="0" t="0" r="0" b="0"/>
            <wp:docPr id="77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8857" cy="57962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3B0625A" w14:textId="77777777" w:rsidR="00550D2A" w:rsidRDefault="00550D2A"/>
    <w:p w14:paraId="1C94103D" w14:textId="14C5CF5A" w:rsidR="00607DE4" w:rsidRDefault="00000000">
      <w:r>
        <w:t xml:space="preserve">35) </w:t>
      </w:r>
      <w:proofErr w:type="spellStart"/>
      <w:r>
        <w:t>chmod</w:t>
      </w:r>
      <w:proofErr w:type="spellEnd"/>
      <w:r>
        <w:t xml:space="preserve"> </w:t>
      </w:r>
    </w:p>
    <w:p w14:paraId="773FB785" w14:textId="77777777" w:rsidR="00607DE4" w:rsidRDefault="00000000">
      <w:r>
        <w:t>OPTIONS: {Relative)</w:t>
      </w:r>
    </w:p>
    <w:p w14:paraId="62704E78" w14:textId="77777777" w:rsidR="00607DE4" w:rsidRDefault="00000000">
      <w:r>
        <w:t xml:space="preserve">Initial status: </w:t>
      </w:r>
    </w:p>
    <w:p w14:paraId="097F33D4" w14:textId="77777777" w:rsidR="00607DE4" w:rsidRDefault="00000000">
      <w:r>
        <w:rPr>
          <w:noProof/>
        </w:rPr>
        <w:drawing>
          <wp:inline distT="0" distB="0" distL="0" distR="0" wp14:anchorId="5F0A4A09" wp14:editId="28C73794">
            <wp:extent cx="6087325" cy="209580"/>
            <wp:effectExtent l="0" t="0" r="8675" b="0"/>
            <wp:docPr id="78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095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15759A0" w14:textId="77777777" w:rsidR="00550D2A" w:rsidRDefault="00550D2A"/>
    <w:p w14:paraId="6FF40482" w14:textId="20B9C215" w:rsidR="00607DE4" w:rsidRDefault="00000000">
      <w:r>
        <w:t>35.1) Giving user execute right</w:t>
      </w:r>
    </w:p>
    <w:p w14:paraId="7F5DEDC7" w14:textId="77777777" w:rsidR="00607DE4" w:rsidRDefault="00000000">
      <w:r>
        <w:rPr>
          <w:noProof/>
        </w:rPr>
        <w:drawing>
          <wp:inline distT="0" distB="0" distL="0" distR="0" wp14:anchorId="7DABE95A" wp14:editId="47241190">
            <wp:extent cx="6089236" cy="247683"/>
            <wp:effectExtent l="0" t="0" r="6764" b="0"/>
            <wp:docPr id="79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89236" cy="2476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177E38D" w14:textId="77777777" w:rsidR="00607DE4" w:rsidRDefault="00000000">
      <w:r>
        <w:rPr>
          <w:noProof/>
        </w:rPr>
        <w:drawing>
          <wp:inline distT="0" distB="0" distL="0" distR="0" wp14:anchorId="4DC2A27E" wp14:editId="3EE0AC2B">
            <wp:extent cx="6120134" cy="421008"/>
            <wp:effectExtent l="0" t="0" r="0" b="0"/>
            <wp:docPr id="80" name="Pictur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42100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DD2B88F" w14:textId="77777777" w:rsidR="00550D2A" w:rsidRDefault="00550D2A"/>
    <w:p w14:paraId="7F618697" w14:textId="5F16193A" w:rsidR="00607DE4" w:rsidRDefault="00000000">
      <w:r>
        <w:t>35.2) Taking away execute write from user and group (ug)</w:t>
      </w:r>
    </w:p>
    <w:p w14:paraId="5B753E0C" w14:textId="77777777" w:rsidR="00607DE4" w:rsidRDefault="00000000">
      <w:r>
        <w:rPr>
          <w:noProof/>
        </w:rPr>
        <w:drawing>
          <wp:inline distT="0" distB="0" distL="0" distR="0" wp14:anchorId="4C39B2C8" wp14:editId="5C8C6F3B">
            <wp:extent cx="6171834" cy="298633"/>
            <wp:effectExtent l="0" t="0" r="366" b="6167"/>
            <wp:docPr id="81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71834" cy="29863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BDA417B" w14:textId="77777777" w:rsidR="00607DE4" w:rsidRDefault="00000000">
      <w:r>
        <w:rPr>
          <w:noProof/>
        </w:rPr>
        <w:drawing>
          <wp:inline distT="0" distB="0" distL="0" distR="0" wp14:anchorId="12941CB4" wp14:editId="571DD8F1">
            <wp:extent cx="6049222" cy="438207"/>
            <wp:effectExtent l="0" t="0" r="8678" b="0"/>
            <wp:docPr id="82" name="Pictur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49222" cy="43820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43ACD36" w14:textId="77777777" w:rsidR="00550D2A" w:rsidRDefault="00550D2A"/>
    <w:p w14:paraId="3F0ECD79" w14:textId="7E5955BA" w:rsidR="00607DE4" w:rsidRDefault="00000000">
      <w:proofErr w:type="gramStart"/>
      <w:r>
        <w:t>35.3)Giving</w:t>
      </w:r>
      <w:proofErr w:type="gramEnd"/>
      <w:r>
        <w:t xml:space="preserve"> access to write to all three (</w:t>
      </w:r>
      <w:proofErr w:type="spellStart"/>
      <w:r>
        <w:t>ugo</w:t>
      </w:r>
      <w:proofErr w:type="spellEnd"/>
      <w:r>
        <w:t>)</w:t>
      </w:r>
    </w:p>
    <w:p w14:paraId="35ED60DE" w14:textId="77777777" w:rsidR="00607DE4" w:rsidRDefault="00000000">
      <w:r>
        <w:rPr>
          <w:noProof/>
        </w:rPr>
        <w:lastRenderedPageBreak/>
        <w:drawing>
          <wp:inline distT="0" distB="0" distL="0" distR="0" wp14:anchorId="2F186E31" wp14:editId="57482311">
            <wp:extent cx="6120134" cy="640710"/>
            <wp:effectExtent l="0" t="0" r="0" b="6990"/>
            <wp:docPr id="83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64071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BADA00D" w14:textId="77777777" w:rsidR="00550D2A" w:rsidRDefault="00550D2A"/>
    <w:p w14:paraId="6EA9EA2E" w14:textId="03EF556B" w:rsidR="00607DE4" w:rsidRDefault="00000000">
      <w:r>
        <w:t xml:space="preserve">OPTIONS: (Absolute) [5 - r &amp; x to user, 6 </w:t>
      </w:r>
      <w:proofErr w:type="gramStart"/>
      <w:r>
        <w:t>-  r</w:t>
      </w:r>
      <w:proofErr w:type="gramEnd"/>
      <w:r>
        <w:t xml:space="preserve"> &amp; w to group, 4 – r only for other) </w:t>
      </w:r>
    </w:p>
    <w:p w14:paraId="0789D622" w14:textId="6247089F" w:rsidR="00607DE4" w:rsidRDefault="00000000">
      <w:r>
        <w:rPr>
          <w:noProof/>
        </w:rPr>
        <w:drawing>
          <wp:inline distT="0" distB="0" distL="0" distR="0" wp14:anchorId="05763825" wp14:editId="23548550">
            <wp:extent cx="6173059" cy="657316"/>
            <wp:effectExtent l="0" t="0" r="0" b="9434"/>
            <wp:docPr id="84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73059" cy="65731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33351E0" w14:textId="25609D4F" w:rsidR="00550D2A" w:rsidRDefault="00550D2A" w:rsidP="00550D2A"/>
    <w:p w14:paraId="16A6CDE7" w14:textId="0616EEE6" w:rsidR="00550D2A" w:rsidRDefault="00550D2A" w:rsidP="00550D2A">
      <w:r>
        <w:rPr>
          <w:noProof/>
        </w:rPr>
        <w:drawing>
          <wp:anchor distT="0" distB="0" distL="114300" distR="114300" simplePos="0" relativeHeight="251673600" behindDoc="0" locked="0" layoutInCell="1" allowOverlap="1" wp14:anchorId="68B45715" wp14:editId="09C1C11C">
            <wp:simplePos x="0" y="0"/>
            <wp:positionH relativeFrom="column">
              <wp:posOffset>-3810</wp:posOffset>
            </wp:positionH>
            <wp:positionV relativeFrom="paragraph">
              <wp:posOffset>346075</wp:posOffset>
            </wp:positionV>
            <wp:extent cx="6119495" cy="2575560"/>
            <wp:effectExtent l="0" t="0" r="0" b="0"/>
            <wp:wrapSquare wrapText="bothSides"/>
            <wp:docPr id="85" name="Image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lum/>
                      <a:alphaModFix/>
                    </a:blip>
                    <a:srcRect t="35082" b="837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36)</w:t>
      </w:r>
      <w:r w:rsidRPr="00550D2A">
        <w:t>wild cards [*</w:t>
      </w:r>
      <w:proofErr w:type="gramStart"/>
      <w:r w:rsidRPr="00550D2A">
        <w:t>, ?</w:t>
      </w:r>
      <w:proofErr w:type="gramEnd"/>
      <w:r w:rsidRPr="00550D2A">
        <w:t>, [</w:t>
      </w:r>
      <w:proofErr w:type="spellStart"/>
      <w:r w:rsidRPr="00550D2A">
        <w:t>ijk</w:t>
      </w:r>
      <w:proofErr w:type="spellEnd"/>
      <w:r w:rsidRPr="00550D2A">
        <w:t>], [!</w:t>
      </w:r>
      <w:proofErr w:type="spellStart"/>
      <w:r w:rsidRPr="00550D2A">
        <w:t>ijk</w:t>
      </w:r>
      <w:proofErr w:type="spellEnd"/>
      <w:r w:rsidRPr="00550D2A">
        <w:t>], [x-z], [!x-z], . ]</w:t>
      </w:r>
    </w:p>
    <w:p w14:paraId="4D7AB8ED" w14:textId="7959D395" w:rsidR="00550D2A" w:rsidRPr="00550D2A" w:rsidRDefault="00550D2A" w:rsidP="00550D2A"/>
    <w:sectPr w:rsidR="00550D2A" w:rsidRPr="00550D2A">
      <w:footerReference w:type="default" r:id="rId92"/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FB00E5" w14:textId="77777777" w:rsidR="00413251" w:rsidRDefault="00413251">
      <w:r>
        <w:separator/>
      </w:r>
    </w:p>
  </w:endnote>
  <w:endnote w:type="continuationSeparator" w:id="0">
    <w:p w14:paraId="14F64B78" w14:textId="77777777" w:rsidR="00413251" w:rsidRDefault="004132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CF5429" w14:textId="77777777" w:rsidR="00445700" w:rsidRDefault="00000000">
    <w:pPr>
      <w:pStyle w:val="Footer"/>
    </w:pPr>
  </w:p>
  <w:p w14:paraId="09DC5495" w14:textId="77777777" w:rsidR="00445700" w:rsidRDefault="000000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1EBB3D" w14:textId="77777777" w:rsidR="00413251" w:rsidRDefault="00413251">
      <w:r>
        <w:rPr>
          <w:color w:val="000000"/>
        </w:rPr>
        <w:separator/>
      </w:r>
    </w:p>
  </w:footnote>
  <w:footnote w:type="continuationSeparator" w:id="0">
    <w:p w14:paraId="1E3163C8" w14:textId="77777777" w:rsidR="00413251" w:rsidRDefault="004132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5E0222"/>
    <w:multiLevelType w:val="multilevel"/>
    <w:tmpl w:val="E4DC475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4826959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607DE4"/>
    <w:rsid w:val="00413251"/>
    <w:rsid w:val="00550D2A"/>
    <w:rsid w:val="00607DE4"/>
    <w:rsid w:val="00650A7B"/>
    <w:rsid w:val="00B0012E"/>
    <w:rsid w:val="00D02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58E20"/>
  <w15:docId w15:val="{976083A7-589E-42C7-A6B8-A40ED325A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IN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Header">
    <w:name w:val="header"/>
    <w:basedOn w:val="Normal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rPr>
      <w:rFonts w:cs="Mangal"/>
      <w:szCs w:val="21"/>
    </w:rPr>
  </w:style>
  <w:style w:type="paragraph" w:styleId="Footer">
    <w:name w:val="footer"/>
    <w:basedOn w:val="Normal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footer" Target="footer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13</Pages>
  <Words>282</Words>
  <Characters>1611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ADNAN</dc:creator>
  <cp:lastModifiedBy>Adnan Muzavor</cp:lastModifiedBy>
  <cp:revision>4</cp:revision>
  <dcterms:created xsi:type="dcterms:W3CDTF">2022-09-10T09:47:00Z</dcterms:created>
  <dcterms:modified xsi:type="dcterms:W3CDTF">2022-09-10T14:09:00Z</dcterms:modified>
</cp:coreProperties>
</file>